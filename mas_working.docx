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7501D" w14:textId="77777777" w:rsidR="00976C13" w:rsidRPr="00490484" w:rsidRDefault="00976C13" w:rsidP="00976C13">
      <w:pPr>
        <w:jc w:val="both"/>
        <w:rPr>
          <w:rFonts w:cs="Arial"/>
          <w:sz w:val="24"/>
          <w:szCs w:val="24"/>
          <w:lang w:val="en-GB"/>
        </w:rPr>
      </w:pPr>
    </w:p>
    <w:p w14:paraId="5DAB6C7B" w14:textId="77777777" w:rsidR="00976C13" w:rsidRPr="00490484" w:rsidRDefault="00976C13" w:rsidP="00976C13">
      <w:pPr>
        <w:jc w:val="both"/>
        <w:rPr>
          <w:rFonts w:cs="Arial"/>
          <w:sz w:val="24"/>
          <w:szCs w:val="24"/>
          <w:lang w:val="en-GB"/>
        </w:rPr>
      </w:pPr>
    </w:p>
    <w:p w14:paraId="02EB378F" w14:textId="02DC7D2C" w:rsidR="00DD512B" w:rsidRPr="00490484" w:rsidRDefault="00DD512B" w:rsidP="00976C13">
      <w:pPr>
        <w:jc w:val="both"/>
        <w:rPr>
          <w:rFonts w:cs="Arial"/>
          <w:b/>
          <w:sz w:val="24"/>
          <w:szCs w:val="24"/>
          <w:lang w:val="en-GB"/>
        </w:rPr>
      </w:pPr>
    </w:p>
    <w:p w14:paraId="06587603" w14:textId="77777777" w:rsidR="00664A97" w:rsidRPr="00490484" w:rsidRDefault="00664A97" w:rsidP="00976C13">
      <w:pPr>
        <w:jc w:val="both"/>
        <w:rPr>
          <w:rFonts w:cs="Arial"/>
          <w:b/>
          <w:sz w:val="24"/>
          <w:szCs w:val="24"/>
          <w:lang w:val="en-GB"/>
        </w:rPr>
      </w:pPr>
    </w:p>
    <w:p w14:paraId="6A05A809" w14:textId="77777777" w:rsidR="00393826" w:rsidRPr="00490484" w:rsidRDefault="00393826" w:rsidP="00976C13">
      <w:pPr>
        <w:jc w:val="both"/>
        <w:rPr>
          <w:rFonts w:cs="Arial"/>
          <w:b/>
          <w:sz w:val="24"/>
          <w:szCs w:val="24"/>
          <w:lang w:val="en-GB"/>
        </w:rPr>
      </w:pPr>
    </w:p>
    <w:p w14:paraId="054E6135" w14:textId="626C93ED" w:rsidR="00976C13" w:rsidRPr="00000FA4" w:rsidRDefault="00664A97" w:rsidP="00844A95">
      <w:pPr>
        <w:rPr>
          <w:rFonts w:cs="Arial"/>
          <w:b/>
          <w:sz w:val="24"/>
          <w:szCs w:val="24"/>
          <w:lang w:val="en-GB"/>
        </w:rPr>
      </w:pPr>
      <w:r w:rsidRPr="00000FA4">
        <w:rPr>
          <w:rFonts w:cs="Arial"/>
          <w:b/>
          <w:sz w:val="24"/>
          <w:szCs w:val="24"/>
          <w:lang w:val="en-GB"/>
        </w:rPr>
        <w:t>ZHAW - MAS Informatik</w:t>
      </w:r>
    </w:p>
    <w:p w14:paraId="41C8F396" w14:textId="77777777" w:rsidR="00976C13" w:rsidRPr="00000FA4" w:rsidRDefault="00976C13" w:rsidP="00844A95">
      <w:pPr>
        <w:rPr>
          <w:rFonts w:cs="Arial"/>
          <w:sz w:val="24"/>
          <w:szCs w:val="24"/>
          <w:lang w:val="en-GB"/>
        </w:rPr>
      </w:pPr>
    </w:p>
    <w:p w14:paraId="72A3D3EC" w14:textId="77777777" w:rsidR="00482549" w:rsidRPr="00000FA4" w:rsidRDefault="00482549" w:rsidP="00844A95">
      <w:pPr>
        <w:rPr>
          <w:rFonts w:cs="Arial"/>
          <w:sz w:val="24"/>
          <w:szCs w:val="24"/>
          <w:lang w:val="en-GB"/>
        </w:rPr>
      </w:pPr>
    </w:p>
    <w:p w14:paraId="78B6A5F7" w14:textId="07B0FF11" w:rsidR="00976C13" w:rsidRPr="00664A97" w:rsidRDefault="00664A97" w:rsidP="00844A95">
      <w:pPr>
        <w:spacing w:line="240" w:lineRule="atLeast"/>
        <w:rPr>
          <w:rFonts w:cs="Arial"/>
          <w:b/>
          <w:sz w:val="36"/>
          <w:szCs w:val="36"/>
          <w:lang w:val="en-GB"/>
        </w:rPr>
      </w:pPr>
      <w:r w:rsidRPr="00664A97">
        <w:rPr>
          <w:rFonts w:cs="Arial"/>
          <w:b/>
          <w:sz w:val="36"/>
          <w:szCs w:val="36"/>
          <w:lang w:val="en-GB"/>
        </w:rPr>
        <w:t xml:space="preserve">MAS </w:t>
      </w:r>
      <w:r>
        <w:rPr>
          <w:rFonts w:cs="Arial"/>
          <w:b/>
          <w:sz w:val="36"/>
          <w:szCs w:val="36"/>
          <w:lang w:val="en-GB"/>
        </w:rPr>
        <w:t>Thesis</w:t>
      </w:r>
    </w:p>
    <w:p w14:paraId="0E27B00A" w14:textId="77777777" w:rsidR="00976C13" w:rsidRPr="00664A97" w:rsidRDefault="00976C13" w:rsidP="00844A95">
      <w:pPr>
        <w:spacing w:line="240" w:lineRule="atLeast"/>
        <w:rPr>
          <w:rFonts w:cs="Arial"/>
          <w:b/>
          <w:sz w:val="36"/>
          <w:szCs w:val="36"/>
          <w:lang w:val="en-GB"/>
        </w:rPr>
      </w:pPr>
    </w:p>
    <w:p w14:paraId="44EAFD9C" w14:textId="36C448FC" w:rsidR="00976C13" w:rsidRDefault="00664A97" w:rsidP="000A3070">
      <w:pPr>
        <w:spacing w:line="240" w:lineRule="atLeast"/>
        <w:jc w:val="both"/>
        <w:rPr>
          <w:rFonts w:cs="Arial"/>
          <w:b/>
          <w:sz w:val="36"/>
          <w:szCs w:val="36"/>
          <w:lang w:val="en-GB"/>
        </w:rPr>
      </w:pPr>
      <w:r w:rsidRPr="00664A97">
        <w:rPr>
          <w:rFonts w:cs="Arial"/>
          <w:b/>
          <w:sz w:val="36"/>
          <w:szCs w:val="36"/>
          <w:lang w:val="en-GB"/>
        </w:rPr>
        <w:t xml:space="preserve">Controlled </w:t>
      </w:r>
      <w:r>
        <w:rPr>
          <w:rFonts w:cs="Arial"/>
          <w:b/>
          <w:sz w:val="36"/>
          <w:szCs w:val="36"/>
          <w:lang w:val="en-GB"/>
        </w:rPr>
        <w:t>c</w:t>
      </w:r>
      <w:r w:rsidRPr="00664A97">
        <w:rPr>
          <w:rFonts w:cs="Arial"/>
          <w:b/>
          <w:sz w:val="36"/>
          <w:szCs w:val="36"/>
          <w:lang w:val="en-GB"/>
        </w:rPr>
        <w:t xml:space="preserve">ommunication of seized mobile </w:t>
      </w:r>
      <w:r>
        <w:rPr>
          <w:rFonts w:cs="Arial"/>
          <w:b/>
          <w:sz w:val="36"/>
          <w:szCs w:val="36"/>
          <w:lang w:val="en-GB"/>
        </w:rPr>
        <w:t>devices in the IT Forensics Unit of Zurich Metropolitan Police</w:t>
      </w:r>
    </w:p>
    <w:p w14:paraId="11A520AB" w14:textId="77777777" w:rsidR="000A3070" w:rsidRDefault="000A3070" w:rsidP="00664A97">
      <w:pPr>
        <w:spacing w:line="240" w:lineRule="atLeast"/>
        <w:rPr>
          <w:rFonts w:cs="Arial"/>
          <w:b/>
          <w:sz w:val="36"/>
          <w:szCs w:val="36"/>
          <w:lang w:val="en-GB"/>
        </w:rPr>
      </w:pPr>
    </w:p>
    <w:p w14:paraId="4BDEA3CC" w14:textId="2D0AF817" w:rsidR="000A3070" w:rsidRDefault="000A3070" w:rsidP="000A3070">
      <w:pPr>
        <w:pBdr>
          <w:top w:val="single" w:sz="6" w:space="1" w:color="auto"/>
          <w:bottom w:val="single" w:sz="6" w:space="1" w:color="auto"/>
        </w:pBdr>
        <w:spacing w:line="240" w:lineRule="atLeast"/>
        <w:jc w:val="both"/>
        <w:rPr>
          <w:rFonts w:cs="Arial"/>
          <w:sz w:val="28"/>
          <w:szCs w:val="28"/>
          <w:lang w:val="en-GB"/>
        </w:rPr>
      </w:pPr>
      <w:r>
        <w:rPr>
          <w:rFonts w:cs="Arial"/>
          <w:sz w:val="28"/>
          <w:szCs w:val="28"/>
          <w:lang w:val="en-GB"/>
        </w:rPr>
        <w:br/>
      </w:r>
      <w:r w:rsidRPr="000A3070">
        <w:rPr>
          <w:rFonts w:cs="Arial"/>
          <w:sz w:val="28"/>
          <w:szCs w:val="28"/>
          <w:lang w:val="en-GB"/>
        </w:rPr>
        <w:t>A controlled network environment that completely blocks the data communication of seized mobile phones and only allows essential communication through whitelisting.</w:t>
      </w:r>
    </w:p>
    <w:p w14:paraId="59C6064B" w14:textId="77777777" w:rsidR="000A3070" w:rsidRDefault="000A3070" w:rsidP="000A3070">
      <w:pPr>
        <w:pBdr>
          <w:top w:val="single" w:sz="6" w:space="1" w:color="auto"/>
          <w:bottom w:val="single" w:sz="6" w:space="1" w:color="auto"/>
        </w:pBdr>
        <w:spacing w:line="240" w:lineRule="atLeast"/>
        <w:jc w:val="both"/>
        <w:rPr>
          <w:rFonts w:cs="Arial"/>
          <w:sz w:val="28"/>
          <w:szCs w:val="28"/>
          <w:lang w:val="en-GB"/>
        </w:rPr>
      </w:pPr>
    </w:p>
    <w:p w14:paraId="03309C30" w14:textId="77777777" w:rsidR="000A3070" w:rsidRPr="000A3070" w:rsidRDefault="000A3070" w:rsidP="000A3070">
      <w:pPr>
        <w:spacing w:line="240" w:lineRule="atLeast"/>
        <w:jc w:val="both"/>
        <w:rPr>
          <w:rFonts w:cs="Arial"/>
          <w:sz w:val="28"/>
          <w:szCs w:val="28"/>
          <w:lang w:val="en-GB"/>
        </w:rPr>
      </w:pPr>
    </w:p>
    <w:p w14:paraId="4B94D5A5" w14:textId="77777777" w:rsidR="001F0EE8" w:rsidRPr="00664A97" w:rsidRDefault="001F0EE8" w:rsidP="000A3070">
      <w:pPr>
        <w:jc w:val="both"/>
        <w:rPr>
          <w:rFonts w:cs="Arial"/>
          <w:sz w:val="24"/>
          <w:szCs w:val="24"/>
          <w:lang w:val="en-GB"/>
        </w:rPr>
      </w:pPr>
    </w:p>
    <w:p w14:paraId="26A103AE" w14:textId="77777777" w:rsidR="00664A97" w:rsidRDefault="00664A97" w:rsidP="00976C13">
      <w:pPr>
        <w:jc w:val="both"/>
        <w:rPr>
          <w:rFonts w:cs="Arial"/>
          <w:sz w:val="24"/>
          <w:szCs w:val="24"/>
          <w:lang w:val="en-GB"/>
        </w:rPr>
      </w:pPr>
    </w:p>
    <w:p w14:paraId="2C712186" w14:textId="77777777" w:rsidR="00664A97" w:rsidRDefault="00664A97" w:rsidP="00976C13">
      <w:pPr>
        <w:jc w:val="both"/>
        <w:rPr>
          <w:rFonts w:cs="Arial"/>
          <w:sz w:val="24"/>
          <w:szCs w:val="24"/>
          <w:lang w:val="en-GB"/>
        </w:rPr>
      </w:pPr>
    </w:p>
    <w:p w14:paraId="059C95D5" w14:textId="77777777" w:rsidR="000A3070" w:rsidRDefault="000A3070" w:rsidP="00976C13">
      <w:pPr>
        <w:jc w:val="both"/>
        <w:rPr>
          <w:rFonts w:cs="Arial"/>
          <w:sz w:val="24"/>
          <w:szCs w:val="24"/>
          <w:lang w:val="en-GB"/>
        </w:rPr>
      </w:pPr>
    </w:p>
    <w:p w14:paraId="444AE2F1" w14:textId="77777777" w:rsidR="000A3070" w:rsidRPr="00664A97" w:rsidRDefault="000A3070" w:rsidP="00976C13">
      <w:pPr>
        <w:jc w:val="both"/>
        <w:rPr>
          <w:rFonts w:cs="Arial"/>
          <w:sz w:val="24"/>
          <w:szCs w:val="24"/>
          <w:lang w:val="en-GB"/>
        </w:rPr>
      </w:pPr>
    </w:p>
    <w:p w14:paraId="049F31CB" w14:textId="77777777" w:rsidR="00976C13" w:rsidRDefault="00976C13" w:rsidP="00976C13">
      <w:pPr>
        <w:jc w:val="both"/>
        <w:rPr>
          <w:rFonts w:cs="Arial"/>
          <w:sz w:val="24"/>
          <w:szCs w:val="24"/>
          <w:lang w:val="en-GB"/>
        </w:rPr>
      </w:pPr>
    </w:p>
    <w:p w14:paraId="2F4E4CBA" w14:textId="77777777" w:rsidR="000A3070" w:rsidRPr="00664A97" w:rsidRDefault="000A3070" w:rsidP="00976C13">
      <w:pPr>
        <w:jc w:val="both"/>
        <w:rPr>
          <w:rFonts w:cs="Arial"/>
          <w:sz w:val="24"/>
          <w:szCs w:val="24"/>
          <w:lang w:val="en-GB"/>
        </w:rPr>
      </w:pPr>
    </w:p>
    <w:p w14:paraId="36B96617" w14:textId="4675E73B" w:rsidR="00976C13" w:rsidRPr="00913BFF" w:rsidRDefault="00664A97" w:rsidP="00976C13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Alexander Wüst</w:t>
      </w:r>
    </w:p>
    <w:p w14:paraId="68FE6A7C" w14:textId="65399376" w:rsidR="00976C13" w:rsidRPr="00913BFF" w:rsidRDefault="00664A97" w:rsidP="00976C13">
      <w:pPr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Kronenwis</w:t>
      </w:r>
      <w:proofErr w:type="spellEnd"/>
      <w:r>
        <w:rPr>
          <w:rFonts w:cs="Arial"/>
          <w:sz w:val="24"/>
          <w:szCs w:val="24"/>
        </w:rPr>
        <w:t xml:space="preserve"> 19</w:t>
      </w:r>
    </w:p>
    <w:p w14:paraId="5209DE39" w14:textId="271B3494" w:rsidR="00976C13" w:rsidRDefault="00664A97" w:rsidP="00976C13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8864 Reichenburg</w:t>
      </w:r>
    </w:p>
    <w:p w14:paraId="53128261" w14:textId="77777777" w:rsidR="00976C13" w:rsidRDefault="00976C13" w:rsidP="00976C13">
      <w:pPr>
        <w:jc w:val="both"/>
        <w:rPr>
          <w:rFonts w:cs="Arial"/>
          <w:sz w:val="24"/>
          <w:szCs w:val="24"/>
        </w:rPr>
      </w:pPr>
    </w:p>
    <w:p w14:paraId="62E03BEF" w14:textId="4A5B78D2" w:rsidR="00976C13" w:rsidRPr="00913BFF" w:rsidRDefault="00976C13" w:rsidP="00976C13">
      <w:pPr>
        <w:jc w:val="both"/>
        <w:rPr>
          <w:rFonts w:cs="Arial"/>
          <w:sz w:val="24"/>
          <w:szCs w:val="24"/>
        </w:rPr>
      </w:pPr>
      <w:r w:rsidRPr="00A84CC2">
        <w:rPr>
          <w:rFonts w:cs="Arial"/>
          <w:b/>
          <w:sz w:val="24"/>
          <w:szCs w:val="24"/>
        </w:rPr>
        <w:t>Abgabe</w:t>
      </w:r>
      <w:r w:rsidRPr="00913BFF">
        <w:rPr>
          <w:rFonts w:cs="Arial"/>
          <w:sz w:val="24"/>
          <w:szCs w:val="24"/>
        </w:rPr>
        <w:tab/>
      </w:r>
      <w:r w:rsidR="00D31D14">
        <w:rPr>
          <w:rFonts w:cs="Arial"/>
          <w:sz w:val="24"/>
          <w:szCs w:val="24"/>
          <w:highlight w:val="yellow"/>
        </w:rPr>
        <w:fldChar w:fldCharType="begin"/>
      </w:r>
      <w:r w:rsidR="00D31D14">
        <w:rPr>
          <w:rFonts w:cs="Arial"/>
          <w:sz w:val="24"/>
          <w:szCs w:val="24"/>
          <w:highlight w:val="yellow"/>
        </w:rPr>
        <w:instrText xml:space="preserve"> TIME \@ "d. MMMM yyyy" </w:instrText>
      </w:r>
      <w:r w:rsidR="00D31D14">
        <w:rPr>
          <w:rFonts w:cs="Arial"/>
          <w:sz w:val="24"/>
          <w:szCs w:val="24"/>
          <w:highlight w:val="yellow"/>
        </w:rPr>
        <w:fldChar w:fldCharType="separate"/>
      </w:r>
      <w:r w:rsidR="00490484">
        <w:rPr>
          <w:rFonts w:cs="Arial"/>
          <w:noProof/>
          <w:sz w:val="24"/>
          <w:szCs w:val="24"/>
          <w:highlight w:val="yellow"/>
        </w:rPr>
        <w:t>[1]</w:t>
      </w:r>
      <w:r w:rsidR="00D31D14">
        <w:rPr>
          <w:rFonts w:cs="Arial"/>
          <w:sz w:val="24"/>
          <w:szCs w:val="24"/>
          <w:highlight w:val="yellow"/>
        </w:rPr>
        <w:fldChar w:fldCharType="end"/>
      </w:r>
    </w:p>
    <w:p w14:paraId="2A3482CE" w14:textId="2B50067E" w:rsidR="009E30F4" w:rsidRPr="00913BFF" w:rsidRDefault="00AC77AA" w:rsidP="00393826">
      <w:pPr>
        <w:rPr>
          <w:rFonts w:cs="Arial"/>
          <w:sz w:val="24"/>
          <w:szCs w:val="24"/>
        </w:rPr>
      </w:pPr>
      <w:proofErr w:type="spellStart"/>
      <w:r w:rsidRPr="2A2153C4">
        <w:rPr>
          <w:rFonts w:cs="Arial"/>
          <w:b/>
          <w:bCs/>
          <w:sz w:val="24"/>
          <w:szCs w:val="24"/>
        </w:rPr>
        <w:t>Betreuer</w:t>
      </w:r>
      <w:r w:rsidR="00EA2D5C">
        <w:rPr>
          <w:rFonts w:cs="Arial"/>
          <w:b/>
          <w:bCs/>
          <w:sz w:val="24"/>
          <w:szCs w:val="24"/>
        </w:rPr>
        <w:t>:in</w:t>
      </w:r>
      <w:proofErr w:type="spellEnd"/>
      <w:r>
        <w:tab/>
      </w:r>
      <w:r w:rsidR="00664A97">
        <w:rPr>
          <w:rFonts w:cs="Arial"/>
          <w:sz w:val="24"/>
          <w:szCs w:val="24"/>
        </w:rPr>
        <w:t>Peter Heinrich</w:t>
      </w:r>
    </w:p>
    <w:p w14:paraId="62486C05" w14:textId="77777777" w:rsidR="00D04DBC" w:rsidRPr="009E30F4" w:rsidRDefault="00D04DBC" w:rsidP="004C5E35">
      <w:pPr>
        <w:rPr>
          <w:rFonts w:cs="Arial"/>
          <w:sz w:val="24"/>
          <w:szCs w:val="24"/>
        </w:rPr>
      </w:pPr>
    </w:p>
    <w:p w14:paraId="5AC3E622" w14:textId="24007477" w:rsidR="00AD7A66" w:rsidRPr="00413B3C" w:rsidRDefault="004C0229" w:rsidP="00201F0B">
      <w:pPr>
        <w:spacing w:before="240" w:after="240" w:line="240" w:lineRule="atLeast"/>
        <w:rPr>
          <w:b/>
          <w:sz w:val="36"/>
          <w:szCs w:val="36"/>
          <w:highlight w:val="yellow"/>
        </w:rPr>
      </w:pPr>
      <w:r w:rsidRPr="009E30F4">
        <w:br w:type="page"/>
      </w:r>
      <w:r w:rsidR="00000FA4">
        <w:rPr>
          <w:b/>
          <w:sz w:val="36"/>
          <w:szCs w:val="36"/>
          <w:highlight w:val="yellow"/>
        </w:rPr>
        <w:lastRenderedPageBreak/>
        <w:t>Abstract</w:t>
      </w:r>
    </w:p>
    <w:p w14:paraId="4ABD33B8" w14:textId="77777777" w:rsidR="00AD7A66" w:rsidRDefault="00796470" w:rsidP="00AD7A66">
      <w:r w:rsidRPr="00413B3C">
        <w:rPr>
          <w:highlight w:val="yellow"/>
        </w:rPr>
        <w:t>Dies ist ein Platzhalter-Text. Dies ist ein Platzhalter-Text. Dies ist ein Platzhalter-Text. Dies ist ein Platzhalter-Text. Dies ist ein Platzhalter-Text. Dies ist ein Platzhalter-Text. Dies ist ein Platzhalter-Text.</w:t>
      </w:r>
      <w:r w:rsidR="00A7408A" w:rsidRPr="00413B3C">
        <w:rPr>
          <w:highlight w:val="yellow"/>
        </w:rPr>
        <w:t xml:space="preserve"> Dies ist ein Platzhalter-Text</w:t>
      </w:r>
      <w:r w:rsidR="00AD7A66" w:rsidRPr="00413B3C">
        <w:rPr>
          <w:highlight w:val="yellow"/>
        </w:rPr>
        <w:t>.</w:t>
      </w:r>
    </w:p>
    <w:p w14:paraId="4101652C" w14:textId="77777777" w:rsidR="00DD512B" w:rsidRDefault="00DD512B" w:rsidP="00AD7A66"/>
    <w:p w14:paraId="4B99056E" w14:textId="77777777" w:rsidR="00DD512B" w:rsidRPr="00AD7A66" w:rsidRDefault="00DD512B" w:rsidP="00AD7A66"/>
    <w:p w14:paraId="1299C43A" w14:textId="77777777" w:rsidR="00B72E06" w:rsidRDefault="00B72E06" w:rsidP="00ED12A0">
      <w:pPr>
        <w:rPr>
          <w:szCs w:val="32"/>
        </w:rPr>
      </w:pPr>
    </w:p>
    <w:p w14:paraId="4B12F97F" w14:textId="468EC981" w:rsidR="00AF07EE" w:rsidRPr="00DD512B" w:rsidRDefault="00C92237" w:rsidP="00201F0B">
      <w:pPr>
        <w:spacing w:before="240" w:after="240" w:line="240" w:lineRule="atLeast"/>
        <w:rPr>
          <w:b/>
          <w:sz w:val="36"/>
          <w:szCs w:val="36"/>
        </w:rPr>
      </w:pPr>
      <w:r>
        <w:rPr>
          <w:sz w:val="24"/>
        </w:rPr>
        <w:br w:type="page"/>
      </w:r>
      <w:r w:rsidR="00413B3C" w:rsidRPr="00413B3C">
        <w:rPr>
          <w:b/>
          <w:sz w:val="36"/>
          <w:szCs w:val="36"/>
        </w:rPr>
        <w:lastRenderedPageBreak/>
        <w:t xml:space="preserve">Table </w:t>
      </w:r>
      <w:proofErr w:type="spellStart"/>
      <w:r w:rsidR="00413B3C" w:rsidRPr="00413B3C">
        <w:rPr>
          <w:b/>
          <w:sz w:val="36"/>
          <w:szCs w:val="36"/>
        </w:rPr>
        <w:t>of</w:t>
      </w:r>
      <w:proofErr w:type="spellEnd"/>
      <w:r w:rsidR="00413B3C" w:rsidRPr="00413B3C">
        <w:rPr>
          <w:b/>
          <w:sz w:val="36"/>
          <w:szCs w:val="36"/>
        </w:rPr>
        <w:t xml:space="preserve"> Contents</w:t>
      </w:r>
    </w:p>
    <w:p w14:paraId="4DDBEF00" w14:textId="77777777" w:rsidR="00AF07EE" w:rsidRDefault="00AF07EE" w:rsidP="00AF07EE"/>
    <w:p w14:paraId="113F161C" w14:textId="1B374F57" w:rsidR="005D567F" w:rsidRDefault="00C92237">
      <w:pPr>
        <w:pStyle w:val="TOC1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r>
        <w:fldChar w:fldCharType="begin"/>
      </w:r>
      <w:r w:rsidRPr="00C92237">
        <w:instrText xml:space="preserve"> TOC \o "1-3" \h \z \u </w:instrText>
      </w:r>
      <w:r>
        <w:fldChar w:fldCharType="separate"/>
      </w:r>
      <w:hyperlink w:anchor="_Toc197590663" w:history="1">
        <w:r w:rsidR="005D567F" w:rsidRPr="00737027">
          <w:rPr>
            <w:rStyle w:val="Hyperlink"/>
            <w:noProof/>
          </w:rPr>
          <w:t>1. Introduction</w:t>
        </w:r>
        <w:r w:rsidR="005D567F">
          <w:rPr>
            <w:noProof/>
            <w:webHidden/>
          </w:rPr>
          <w:tab/>
        </w:r>
        <w:r w:rsidR="005D567F">
          <w:rPr>
            <w:noProof/>
            <w:webHidden/>
          </w:rPr>
          <w:fldChar w:fldCharType="begin"/>
        </w:r>
        <w:r w:rsidR="005D567F">
          <w:rPr>
            <w:noProof/>
            <w:webHidden/>
          </w:rPr>
          <w:instrText xml:space="preserve"> PAGEREF _Toc197590663 \h </w:instrText>
        </w:r>
        <w:r w:rsidR="005D567F">
          <w:rPr>
            <w:noProof/>
            <w:webHidden/>
          </w:rPr>
        </w:r>
        <w:r w:rsidR="005D567F">
          <w:rPr>
            <w:noProof/>
            <w:webHidden/>
          </w:rPr>
          <w:fldChar w:fldCharType="separate"/>
        </w:r>
        <w:r w:rsidR="005D567F">
          <w:rPr>
            <w:noProof/>
            <w:webHidden/>
          </w:rPr>
          <w:t>1</w:t>
        </w:r>
        <w:r w:rsidR="005D567F">
          <w:rPr>
            <w:noProof/>
            <w:webHidden/>
          </w:rPr>
          <w:fldChar w:fldCharType="end"/>
        </w:r>
      </w:hyperlink>
    </w:p>
    <w:p w14:paraId="3C3FF781" w14:textId="79908056" w:rsidR="005D567F" w:rsidRDefault="005D567F">
      <w:pPr>
        <w:pStyle w:val="TOC2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hyperlink w:anchor="_Toc197590664" w:history="1">
        <w:r w:rsidRPr="00737027">
          <w:rPr>
            <w:rStyle w:val="Hyperlink"/>
            <w:noProof/>
          </w:rPr>
          <w:t>1.1. 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_Toc197590664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06E6B4" w14:textId="1543A1F1" w:rsidR="005D567F" w:rsidRDefault="005D567F">
      <w:pPr>
        <w:pStyle w:val="TOC1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hyperlink w:anchor="_Toc197590665" w:history="1">
        <w:r w:rsidRPr="00737027">
          <w:rPr>
            <w:rStyle w:val="Hyperlink"/>
            <w:noProof/>
          </w:rPr>
          <w:t>2.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_Toc197590665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CD753D" w14:textId="335FB7CB" w:rsidR="005D567F" w:rsidRDefault="005D567F">
      <w:pPr>
        <w:pStyle w:val="TOC1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hyperlink w:anchor="_Toc197590666" w:history="1">
        <w:r w:rsidRPr="00737027">
          <w:rPr>
            <w:rStyle w:val="Hyperlink"/>
            <w:noProof/>
          </w:rPr>
          <w:t>3.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_Toc197590666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176393" w14:textId="371C5B82" w:rsidR="005D567F" w:rsidRDefault="005D567F">
      <w:pPr>
        <w:pStyle w:val="TOC1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hyperlink w:anchor="_Toc197590667" w:history="1">
        <w:r w:rsidRPr="00737027">
          <w:rPr>
            <w:rStyle w:val="Hyperlink"/>
            <w:noProof/>
          </w:rPr>
          <w:t>4. Analysis /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_Toc197590667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53E401" w14:textId="1B325E71" w:rsidR="005D567F" w:rsidRDefault="005D567F">
      <w:pPr>
        <w:pStyle w:val="TOC1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hyperlink w:anchor="_Toc197590668" w:history="1">
        <w:r w:rsidRPr="00737027">
          <w:rPr>
            <w:rStyle w:val="Hyperlink"/>
            <w:noProof/>
          </w:rPr>
          <w:t>5. Discussion / ConclusionReferences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_Toc197590668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5EDFE4" w14:textId="63A8D4FE" w:rsidR="005D567F" w:rsidRDefault="005D567F">
      <w:pPr>
        <w:pStyle w:val="TOC1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hyperlink w:anchor="_Toc197590669" w:history="1">
        <w:r w:rsidRPr="00737027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_Toc197590669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C00C63" w14:textId="0A491CAA" w:rsidR="005D567F" w:rsidRDefault="005D567F">
      <w:pPr>
        <w:pStyle w:val="TOC1"/>
        <w:tabs>
          <w:tab w:val="right" w:leader="dot" w:pos="8354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4"/>
          <w:lang w:val="en-CH" w:eastAsia="en-GB"/>
          <w14:ligatures w14:val="standardContextual"/>
        </w:rPr>
      </w:pPr>
      <w:hyperlink w:anchor="_Toc197590670" w:history="1">
        <w:r w:rsidRPr="00737027">
          <w:rPr>
            <w:rStyle w:val="Hyperlink"/>
            <w:noProof/>
          </w:rPr>
          <w:t>Declaration of Originality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_Toc197590670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61D779" w14:textId="1EA814A6" w:rsidR="0061495B" w:rsidRDefault="00C92237" w:rsidP="00166375">
      <w:r>
        <w:fldChar w:fldCharType="end"/>
      </w:r>
    </w:p>
    <w:p w14:paraId="3CF2D8B6" w14:textId="77777777" w:rsidR="0061495B" w:rsidRDefault="0061495B" w:rsidP="00166375"/>
    <w:p w14:paraId="0FB78278" w14:textId="77777777" w:rsidR="00C27E6E" w:rsidRDefault="00C27E6E" w:rsidP="00166375"/>
    <w:p w14:paraId="1FC39945" w14:textId="77777777" w:rsidR="0061495B" w:rsidRDefault="0061495B" w:rsidP="00AD7A66">
      <w:pPr>
        <w:pStyle w:val="Heading1"/>
        <w:sectPr w:rsidR="0061495B" w:rsidSect="00C63821">
          <w:footerReference w:type="default" r:id="rId11"/>
          <w:headerReference w:type="first" r:id="rId12"/>
          <w:footerReference w:type="first" r:id="rId13"/>
          <w:pgSz w:w="11901" w:h="16840" w:code="9"/>
          <w:pgMar w:top="2000" w:right="1836" w:bottom="1011" w:left="1701" w:header="680" w:footer="680" w:gutter="0"/>
          <w:cols w:space="720"/>
          <w:titlePg/>
        </w:sectPr>
      </w:pPr>
    </w:p>
    <w:p w14:paraId="72730AE6" w14:textId="347967EA" w:rsidR="004A4103" w:rsidRPr="00AD7A66" w:rsidRDefault="00B267C9" w:rsidP="00AD7A66">
      <w:pPr>
        <w:pStyle w:val="Heading1"/>
      </w:pPr>
      <w:bookmarkStart w:id="0" w:name="_Toc197590663"/>
      <w:proofErr w:type="spellStart"/>
      <w:r w:rsidRPr="00B267C9">
        <w:lastRenderedPageBreak/>
        <w:t>Introduction</w:t>
      </w:r>
      <w:bookmarkEnd w:id="0"/>
      <w:proofErr w:type="spellEnd"/>
    </w:p>
    <w:p w14:paraId="3DD621B3" w14:textId="2A0238D7" w:rsidR="004A4103" w:rsidRDefault="000A3070" w:rsidP="00C03FAC">
      <w:pPr>
        <w:pStyle w:val="Heading2"/>
      </w:pPr>
      <w:bookmarkStart w:id="1" w:name="_Toc197590664"/>
      <w:proofErr w:type="spellStart"/>
      <w:r>
        <w:t>Preface</w:t>
      </w:r>
      <w:bookmarkEnd w:id="1"/>
      <w:proofErr w:type="spellEnd"/>
    </w:p>
    <w:p w14:paraId="76C6ADC1" w14:textId="77777777" w:rsidR="00BD3C69" w:rsidRDefault="00BD3C69" w:rsidP="00BD3C69">
      <w:pPr>
        <w:jc w:val="both"/>
        <w:rPr>
          <w:lang w:val="en-GB"/>
        </w:rPr>
      </w:pPr>
      <w:r w:rsidRPr="00BD3C69">
        <w:rPr>
          <w:lang w:val="en-GB"/>
        </w:rPr>
        <w:t xml:space="preserve">Electronic evidence plays a central role in today's criminal prosecution. Almost no criminal proceedings can do without the analysis of digital data - be it data from mobile phones, computers, IoT devices, cloud data and many other data sources. Digital forensics plays a crucial role in this: IT forensic experts prepare the seized devices according to forensic standards to ensure that the data collected can be </w:t>
      </w:r>
      <w:r>
        <w:rPr>
          <w:lang w:val="en-GB"/>
        </w:rPr>
        <w:t xml:space="preserve">used </w:t>
      </w:r>
      <w:r w:rsidRPr="00BD3C69">
        <w:rPr>
          <w:lang w:val="en-GB"/>
        </w:rPr>
        <w:t>in court</w:t>
      </w:r>
      <w:r>
        <w:rPr>
          <w:lang w:val="en-GB"/>
        </w:rPr>
        <w:t>.</w:t>
      </w:r>
    </w:p>
    <w:p w14:paraId="06CB8EE8" w14:textId="3315C486" w:rsidR="00C74B08" w:rsidRDefault="00BD3C69" w:rsidP="00F82623">
      <w:pPr>
        <w:jc w:val="both"/>
        <w:rPr>
          <w:lang w:val="en-GB"/>
        </w:rPr>
      </w:pPr>
      <w:r>
        <w:rPr>
          <w:lang w:val="en-GB"/>
        </w:rPr>
        <w:t>It</w:t>
      </w:r>
      <w:r w:rsidR="00FD1277">
        <w:rPr>
          <w:lang w:val="en-GB"/>
        </w:rPr>
        <w:t>'</w:t>
      </w:r>
      <w:r>
        <w:rPr>
          <w:lang w:val="en-GB"/>
        </w:rPr>
        <w:t xml:space="preserve">s important does the collected </w:t>
      </w:r>
      <w:r w:rsidRPr="00BD3C69">
        <w:rPr>
          <w:lang w:val="en-GB"/>
        </w:rPr>
        <w:t xml:space="preserve">devices are completely isolated from data networks </w:t>
      </w:r>
      <w:r>
        <w:rPr>
          <w:lang w:val="en-GB"/>
        </w:rPr>
        <w:t xml:space="preserve">after seizing them </w:t>
      </w:r>
      <w:r w:rsidRPr="00BD3C69">
        <w:rPr>
          <w:lang w:val="en-GB"/>
        </w:rPr>
        <w:t xml:space="preserve">to maintain data integrity. If this is not possible due to security settings, the Zurich </w:t>
      </w:r>
      <w:r>
        <w:rPr>
          <w:lang w:val="en-GB"/>
        </w:rPr>
        <w:t>Metropolitan Police</w:t>
      </w:r>
      <w:r w:rsidRPr="00BD3C69">
        <w:rPr>
          <w:lang w:val="en-GB"/>
        </w:rPr>
        <w:t xml:space="preserve"> use a</w:t>
      </w:r>
      <w:r w:rsidR="00FD1277">
        <w:rPr>
          <w:lang w:val="en-GB"/>
        </w:rPr>
        <w:t xml:space="preserve"> Faraday room</w:t>
      </w:r>
      <w:r w:rsidR="00FD1277">
        <w:rPr>
          <w:rStyle w:val="FootnoteReference"/>
          <w:lang w:val="en-GB"/>
        </w:rPr>
        <w:footnoteReference w:id="1"/>
      </w:r>
      <w:r w:rsidR="00F82623">
        <w:rPr>
          <w:lang w:val="en-GB"/>
        </w:rPr>
        <w:t xml:space="preserve">. </w:t>
      </w:r>
      <w:r w:rsidRPr="00BD3C69">
        <w:rPr>
          <w:lang w:val="en-GB"/>
        </w:rPr>
        <w:t>This prevents data communication from the mobile phone and data on the device from being changed.</w:t>
      </w:r>
      <w:r w:rsidR="00FD1277">
        <w:rPr>
          <w:lang w:val="en-GB"/>
        </w:rPr>
        <w:t xml:space="preserve"> </w:t>
      </w:r>
      <w:r w:rsidRPr="00BD3C69">
        <w:rPr>
          <w:lang w:val="en-GB"/>
        </w:rPr>
        <w:t>As soon as a mobile phone is reconnected to the internet</w:t>
      </w:r>
      <w:r w:rsidR="00FD1277">
        <w:rPr>
          <w:lang w:val="en-GB"/>
        </w:rPr>
        <w:t xml:space="preserve"> it will </w:t>
      </w:r>
      <w:r w:rsidRPr="00BD3C69">
        <w:rPr>
          <w:lang w:val="en-GB"/>
        </w:rPr>
        <w:t>updating apps and synchronising data, such as cloud services, messages and other application data</w:t>
      </w:r>
      <w:r w:rsidR="00FD1277">
        <w:rPr>
          <w:lang w:val="en-GB"/>
        </w:rPr>
        <w:t xml:space="preserve"> and this of course will </w:t>
      </w:r>
      <w:r w:rsidRPr="00BD3C69">
        <w:rPr>
          <w:lang w:val="en-GB"/>
        </w:rPr>
        <w:t xml:space="preserve">trigger write processes on </w:t>
      </w:r>
      <w:r w:rsidR="00FD1277">
        <w:rPr>
          <w:lang w:val="en-GB"/>
        </w:rPr>
        <w:t>the data storage</w:t>
      </w:r>
      <w:r w:rsidRPr="00BD3C69">
        <w:rPr>
          <w:lang w:val="en-GB"/>
        </w:rPr>
        <w:t>.</w:t>
      </w:r>
      <w:r w:rsidR="00FD1277">
        <w:rPr>
          <w:lang w:val="en-GB"/>
        </w:rPr>
        <w:t xml:space="preserve"> </w:t>
      </w:r>
      <w:r w:rsidR="00C74B08">
        <w:rPr>
          <w:lang w:val="en-GB"/>
        </w:rPr>
        <w:t>Also,</w:t>
      </w:r>
      <w:r w:rsidR="00FD1277">
        <w:rPr>
          <w:lang w:val="en-GB"/>
        </w:rPr>
        <w:t xml:space="preserve"> there is the risk of a remote </w:t>
      </w:r>
      <w:r w:rsidR="00C74B08">
        <w:rPr>
          <w:lang w:val="en-GB"/>
        </w:rPr>
        <w:t xml:space="preserve">deletion of the device which needs to be avoided. </w:t>
      </w:r>
    </w:p>
    <w:p w14:paraId="04F5CB2B" w14:textId="77777777" w:rsidR="00421300" w:rsidRDefault="00421300" w:rsidP="00421300">
      <w:pPr>
        <w:jc w:val="both"/>
        <w:rPr>
          <w:lang w:val="en-CH"/>
        </w:rPr>
      </w:pPr>
      <w:r w:rsidRPr="00421300">
        <w:rPr>
          <w:lang w:val="en-CH"/>
        </w:rPr>
        <w:t xml:space="preserve">A fundamental principle of forensic work is the reproducibility of </w:t>
      </w:r>
      <w:r>
        <w:rPr>
          <w:lang w:val="en-CH"/>
        </w:rPr>
        <w:t xml:space="preserve">the </w:t>
      </w:r>
      <w:r w:rsidRPr="00421300">
        <w:rPr>
          <w:lang w:val="en-CH"/>
        </w:rPr>
        <w:t xml:space="preserve">results. Once write operations occur on the data storage, this reproducibility can no longer be guaranteed. </w:t>
      </w:r>
      <w:r>
        <w:rPr>
          <w:lang w:val="en-CH"/>
        </w:rPr>
        <w:t>So it would be clear</w:t>
      </w:r>
      <w:r w:rsidRPr="00421300">
        <w:rPr>
          <w:lang w:val="en-CH"/>
        </w:rPr>
        <w:t>, establishing a network connection or even simply powering on a device</w:t>
      </w:r>
      <w:r>
        <w:rPr>
          <w:lang w:val="en-CH"/>
        </w:rPr>
        <w:t xml:space="preserve"> seems not to be a option and needs to be </w:t>
      </w:r>
      <w:r w:rsidRPr="00421300">
        <w:rPr>
          <w:lang w:val="en-CH"/>
        </w:rPr>
        <w:t>avoided.</w:t>
      </w:r>
    </w:p>
    <w:p w14:paraId="0B12536D" w14:textId="77777777" w:rsidR="00421300" w:rsidRDefault="00421300" w:rsidP="00421300">
      <w:pPr>
        <w:jc w:val="both"/>
        <w:rPr>
          <w:lang w:val="en-CH"/>
        </w:rPr>
      </w:pPr>
      <w:r w:rsidRPr="00421300">
        <w:rPr>
          <w:lang w:val="en-CH"/>
        </w:rPr>
        <w:t xml:space="preserve">However, best practices at the Metropolitan Police Zurich have shown that powering on a device is necessary to verify whether the data acquired by the forensic hardware and software has been processed correctly. A defined protocol is followed to check for any apps or entries that may not have been parsed </w:t>
      </w:r>
      <w:r>
        <w:rPr>
          <w:lang w:val="en-CH"/>
        </w:rPr>
        <w:t>correctly – In fact there are often problems during parsing in practice. Especially apps just known in Switzerland like “Twint” are not parsed automaticly.</w:t>
      </w:r>
    </w:p>
    <w:p w14:paraId="4115E686" w14:textId="5DDE40C4" w:rsidR="00114790" w:rsidRDefault="00421300" w:rsidP="00421300">
      <w:pPr>
        <w:jc w:val="both"/>
        <w:rPr>
          <w:lang w:val="en-CH"/>
        </w:rPr>
      </w:pPr>
      <w:r w:rsidRPr="00421300">
        <w:rPr>
          <w:lang w:val="en-CH"/>
        </w:rPr>
        <w:t>Without powering on the device</w:t>
      </w:r>
      <w:r>
        <w:rPr>
          <w:lang w:val="en-CH"/>
        </w:rPr>
        <w:t xml:space="preserve">, still in Airplane mode, </w:t>
      </w:r>
      <w:r w:rsidRPr="00421300">
        <w:rPr>
          <w:lang w:val="en-CH"/>
        </w:rPr>
        <w:t>it is not possible to detect parsing errors</w:t>
      </w:r>
      <w:r>
        <w:rPr>
          <w:lang w:val="en-CH"/>
        </w:rPr>
        <w:t>. F</w:t>
      </w:r>
      <w:r w:rsidRPr="00421300">
        <w:rPr>
          <w:lang w:val="en-CH"/>
        </w:rPr>
        <w:t xml:space="preserve">or example, when no WhatsApp messages are </w:t>
      </w:r>
      <w:r>
        <w:rPr>
          <w:lang w:val="en-CH"/>
        </w:rPr>
        <w:t>shown</w:t>
      </w:r>
      <w:r w:rsidRPr="00421300">
        <w:rPr>
          <w:lang w:val="en-CH"/>
        </w:rPr>
        <w:t xml:space="preserve"> at all</w:t>
      </w:r>
      <w:r>
        <w:rPr>
          <w:lang w:val="en-CH"/>
        </w:rPr>
        <w:t xml:space="preserve"> or to idenfify if any </w:t>
      </w:r>
      <w:r w:rsidRPr="00421300">
        <w:rPr>
          <w:lang w:val="en-CH"/>
        </w:rPr>
        <w:t>media files such as photos</w:t>
      </w:r>
      <w:r>
        <w:rPr>
          <w:lang w:val="en-CH"/>
        </w:rPr>
        <w:t xml:space="preserve"> are missing</w:t>
      </w:r>
      <w:r w:rsidRPr="00421300">
        <w:rPr>
          <w:lang w:val="en-CH"/>
        </w:rPr>
        <w:t>. In recent years, when physical access to a device was possible</w:t>
      </w:r>
      <w:r>
        <w:rPr>
          <w:lang w:val="en-CH"/>
        </w:rPr>
        <w:t xml:space="preserve">, like with </w:t>
      </w:r>
      <w:r w:rsidRPr="00421300">
        <w:rPr>
          <w:lang w:val="en-CH"/>
        </w:rPr>
        <w:t>a known or brute-forced</w:t>
      </w:r>
      <w:r w:rsidR="000D6E21">
        <w:rPr>
          <w:rStyle w:val="FootnoteReference"/>
          <w:lang w:val="en-CH"/>
        </w:rPr>
        <w:footnoteReference w:id="2"/>
      </w:r>
      <w:r w:rsidRPr="00421300">
        <w:rPr>
          <w:lang w:val="en-CH"/>
        </w:rPr>
        <w:t xml:space="preserve"> passcode, it has proven useful to </w:t>
      </w:r>
      <w:r>
        <w:rPr>
          <w:lang w:val="en-CH"/>
        </w:rPr>
        <w:t xml:space="preserve">use this </w:t>
      </w:r>
      <w:r w:rsidRPr="00421300">
        <w:rPr>
          <w:lang w:val="en-CH"/>
        </w:rPr>
        <w:t>access to validate the acquisition and ensure no data was lost or misinterpreted during the process.</w:t>
      </w:r>
      <w:r>
        <w:rPr>
          <w:lang w:val="en-CH"/>
        </w:rPr>
        <w:t xml:space="preserve"> The decribed </w:t>
      </w:r>
      <w:r w:rsidRPr="00421300">
        <w:rPr>
          <w:lang w:val="en-CH"/>
        </w:rPr>
        <w:t>procedure, although it also causes write operations,</w:t>
      </w:r>
      <w:r>
        <w:rPr>
          <w:lang w:val="en-CH"/>
        </w:rPr>
        <w:t xml:space="preserve"> but it </w:t>
      </w:r>
      <w:r w:rsidRPr="00421300">
        <w:rPr>
          <w:lang w:val="en-CH"/>
        </w:rPr>
        <w:t>is considered</w:t>
      </w:r>
      <w:r>
        <w:rPr>
          <w:lang w:val="en-CH"/>
        </w:rPr>
        <w:t xml:space="preserve"> as</w:t>
      </w:r>
      <w:r w:rsidRPr="00421300">
        <w:rPr>
          <w:lang w:val="en-CH"/>
        </w:rPr>
        <w:t xml:space="preserve"> essential to ensure a good and complete </w:t>
      </w:r>
      <w:r>
        <w:rPr>
          <w:lang w:val="en-CH"/>
        </w:rPr>
        <w:t>data acquisition</w:t>
      </w:r>
      <w:r w:rsidRPr="00421300">
        <w:rPr>
          <w:lang w:val="en-CH"/>
        </w:rPr>
        <w:t>.</w:t>
      </w:r>
    </w:p>
    <w:p w14:paraId="0BB5C09E" w14:textId="0C2B7CD4" w:rsidR="005025EF" w:rsidRDefault="00114790" w:rsidP="00114790">
      <w:pPr>
        <w:jc w:val="both"/>
        <w:rPr>
          <w:lang w:val="en-CH"/>
        </w:rPr>
      </w:pPr>
      <w:r w:rsidRPr="00114790">
        <w:rPr>
          <w:lang w:val="en-CH"/>
        </w:rPr>
        <w:t xml:space="preserve">It is </w:t>
      </w:r>
      <w:r>
        <w:rPr>
          <w:lang w:val="en-CH"/>
        </w:rPr>
        <w:t>more and more</w:t>
      </w:r>
      <w:r w:rsidRPr="00114790">
        <w:rPr>
          <w:lang w:val="en-CH"/>
        </w:rPr>
        <w:t xml:space="preserve"> common that not everything that is accessible on the device is actually saved on the device. Common examples are images and videos that are stored directly on provider servers (cloud).</w:t>
      </w:r>
      <w:r w:rsidR="00CC4E24">
        <w:rPr>
          <w:lang w:val="en-CH"/>
        </w:rPr>
        <w:t xml:space="preserve"> </w:t>
      </w:r>
      <w:r w:rsidRPr="00114790">
        <w:rPr>
          <w:lang w:val="en-CH"/>
        </w:rPr>
        <w:t xml:space="preserve">When </w:t>
      </w:r>
      <w:r w:rsidR="00CC4E24">
        <w:rPr>
          <w:lang w:val="en-CH"/>
        </w:rPr>
        <w:t xml:space="preserve">manuel reviewing </w:t>
      </w:r>
      <w:r w:rsidRPr="00114790">
        <w:rPr>
          <w:lang w:val="en-CH"/>
        </w:rPr>
        <w:t>chat conversations</w:t>
      </w:r>
      <w:r w:rsidR="00CC4E24">
        <w:rPr>
          <w:lang w:val="en-CH"/>
        </w:rPr>
        <w:t xml:space="preserve"> trough a police investigator</w:t>
      </w:r>
      <w:r w:rsidRPr="00114790">
        <w:rPr>
          <w:lang w:val="en-CH"/>
        </w:rPr>
        <w:t xml:space="preserve">, it can happen that the content of chats clearly goes in one direction, but the images and videos taken are missing because they are no longer or </w:t>
      </w:r>
      <w:r w:rsidR="00CC4E24">
        <w:rPr>
          <w:lang w:val="en-CH"/>
        </w:rPr>
        <w:t xml:space="preserve">have </w:t>
      </w:r>
      <w:r w:rsidRPr="00114790">
        <w:rPr>
          <w:lang w:val="en-CH"/>
        </w:rPr>
        <w:t xml:space="preserve">never </w:t>
      </w:r>
      <w:r w:rsidR="00CC4E24">
        <w:rPr>
          <w:lang w:val="en-CH"/>
        </w:rPr>
        <w:t xml:space="preserve">been </w:t>
      </w:r>
      <w:r w:rsidRPr="00114790">
        <w:rPr>
          <w:lang w:val="en-CH"/>
        </w:rPr>
        <w:t>stored locally on the device.</w:t>
      </w:r>
      <w:r w:rsidR="00CC4E24">
        <w:rPr>
          <w:lang w:val="en-CH"/>
        </w:rPr>
        <w:t xml:space="preserve"> </w:t>
      </w:r>
      <w:r w:rsidRPr="00114790">
        <w:rPr>
          <w:lang w:val="en-CH"/>
        </w:rPr>
        <w:t>For example, an image that could be identified as an offence or a prohibited media file containing violence or even child pornography may be missing from the device and</w:t>
      </w:r>
      <w:r w:rsidR="00CC4E24">
        <w:rPr>
          <w:lang w:val="en-CH"/>
        </w:rPr>
        <w:t xml:space="preserve"> because that it will not allow any </w:t>
      </w:r>
      <w:r w:rsidRPr="00114790">
        <w:rPr>
          <w:lang w:val="en-CH"/>
        </w:rPr>
        <w:t>clear conclusions</w:t>
      </w:r>
      <w:r w:rsidR="00CC4E24">
        <w:rPr>
          <w:lang w:val="en-CH"/>
        </w:rPr>
        <w:t xml:space="preserve">. Or the communication seems to be clear but the pictures are harmless? So it is important to give during a search the best </w:t>
      </w:r>
      <w:r w:rsidR="00CC4E24">
        <w:rPr>
          <w:lang w:val="en-CH"/>
        </w:rPr>
        <w:lastRenderedPageBreak/>
        <w:t xml:space="preserve">possible picture. But how to gain these extra information without getting the device online? The best way is to access the data directly with a cloud acquisition method. For this method the service needs to be supported and a valid token needs to be extracted from the device. </w:t>
      </w:r>
      <w:r w:rsidR="00E63421">
        <w:rPr>
          <w:lang w:val="en-CH"/>
        </w:rPr>
        <w:t xml:space="preserve">Sometimes even that method is not possible due to different reasons. Then it will normaly give </w:t>
      </w:r>
      <w:r w:rsidR="00726CB8">
        <w:rPr>
          <w:lang w:val="en-CH"/>
        </w:rPr>
        <w:t>a consultation between the p</w:t>
      </w:r>
      <w:r w:rsidR="00726CB8" w:rsidRPr="00726CB8">
        <w:rPr>
          <w:lang w:val="en-CH"/>
        </w:rPr>
        <w:t>ublic prosecutor</w:t>
      </w:r>
      <w:r w:rsidR="00726CB8">
        <w:rPr>
          <w:lang w:val="en-CH"/>
        </w:rPr>
        <w:t>, the police officer who is in charge for the case and the forensic examiner. One of the biggest problems is the possibility of a remote deletion when taking the device online. As the acquiring trough forensic hard- and software took already place it will still possible to have the original copy of the state of the device</w:t>
      </w:r>
      <w:r w:rsidR="00E63421">
        <w:rPr>
          <w:lang w:val="en-CH"/>
        </w:rPr>
        <w:t xml:space="preserve"> when it was seized</w:t>
      </w:r>
      <w:r w:rsidR="00726CB8">
        <w:rPr>
          <w:lang w:val="en-CH"/>
        </w:rPr>
        <w:t>.</w:t>
      </w:r>
    </w:p>
    <w:p w14:paraId="5D2961B9" w14:textId="7B6082EA" w:rsidR="00040D11" w:rsidRDefault="005025EF" w:rsidP="00114790">
      <w:pPr>
        <w:jc w:val="both"/>
        <w:rPr>
          <w:lang w:val="en-CH"/>
        </w:rPr>
      </w:pPr>
      <w:r>
        <w:rPr>
          <w:lang w:val="en-CH"/>
        </w:rPr>
        <w:t xml:space="preserve">Actually </w:t>
      </w:r>
      <w:r w:rsidRPr="005025EF">
        <w:rPr>
          <w:lang w:val="en-CH"/>
        </w:rPr>
        <w:t xml:space="preserve">there is no </w:t>
      </w:r>
      <w:r>
        <w:rPr>
          <w:lang w:val="en-CH"/>
        </w:rPr>
        <w:t xml:space="preserve">easy </w:t>
      </w:r>
      <w:r w:rsidRPr="005025EF">
        <w:rPr>
          <w:lang w:val="en-CH"/>
        </w:rPr>
        <w:t xml:space="preserve">solution that makes it possible to take a </w:t>
      </w:r>
      <w:r>
        <w:rPr>
          <w:lang w:val="en-CH"/>
        </w:rPr>
        <w:t>device</w:t>
      </w:r>
      <w:r w:rsidRPr="005025EF">
        <w:rPr>
          <w:lang w:val="en-CH"/>
        </w:rPr>
        <w:t xml:space="preserve"> online in a controlled environment without </w:t>
      </w:r>
      <w:r>
        <w:rPr>
          <w:lang w:val="en-CH"/>
        </w:rPr>
        <w:t xml:space="preserve">risking </w:t>
      </w:r>
      <w:r w:rsidRPr="005025EF">
        <w:rPr>
          <w:lang w:val="en-CH"/>
        </w:rPr>
        <w:t xml:space="preserve">the remote deletion of data and at the same time only allowing the really necessary connections to the Internet. </w:t>
      </w:r>
      <w:r w:rsidR="00040D11">
        <w:rPr>
          <w:lang w:val="en-CH"/>
        </w:rPr>
        <w:t>This MAS thesis aims to close this gap.</w:t>
      </w:r>
    </w:p>
    <w:p w14:paraId="3CF2AAF6" w14:textId="3E0C0FAB" w:rsidR="00754F30" w:rsidRPr="00754F30" w:rsidRDefault="00754F30" w:rsidP="00754F30">
      <w:pPr>
        <w:pStyle w:val="Heading2"/>
        <w:rPr>
          <w:highlight w:val="yellow"/>
          <w:lang w:val="en-CH"/>
        </w:rPr>
      </w:pPr>
      <w:r w:rsidRPr="00754F30">
        <w:rPr>
          <w:highlight w:val="yellow"/>
          <w:lang w:val="en-CH"/>
        </w:rPr>
        <w:t xml:space="preserve">Goal of the work </w:t>
      </w:r>
    </w:p>
    <w:p w14:paraId="7D2B10DB" w14:textId="0A1AFA98" w:rsidR="00754F30" w:rsidRDefault="00754F30" w:rsidP="00754F30">
      <w:pPr>
        <w:rPr>
          <w:lang w:val="en-CH"/>
        </w:rPr>
      </w:pPr>
      <w:r w:rsidRPr="00754F30">
        <w:rPr>
          <w:highlight w:val="yellow"/>
          <w:lang w:val="en-CH"/>
        </w:rPr>
        <w:t>Reference to use cases…</w:t>
      </w:r>
    </w:p>
    <w:p w14:paraId="1A1DE364" w14:textId="6B58CB3C" w:rsidR="00754F30" w:rsidRPr="00754F30" w:rsidRDefault="00754F30" w:rsidP="00754F30">
      <w:pPr>
        <w:pStyle w:val="Heading2"/>
        <w:rPr>
          <w:highlight w:val="yellow"/>
          <w:lang w:val="en-CH"/>
        </w:rPr>
      </w:pPr>
      <w:r w:rsidRPr="00754F30">
        <w:rPr>
          <w:highlight w:val="yellow"/>
          <w:lang w:val="en-CH"/>
        </w:rPr>
        <w:t>What the work contains and what it will not contain scope</w:t>
      </w:r>
    </w:p>
    <w:p w14:paraId="22341DAD" w14:textId="5E26E60C" w:rsidR="004A4103" w:rsidRDefault="00B267C9" w:rsidP="00446B42">
      <w:pPr>
        <w:pStyle w:val="Heading1"/>
      </w:pPr>
      <w:bookmarkStart w:id="2" w:name="_Toc197590665"/>
      <w:r>
        <w:t>Background</w:t>
      </w:r>
      <w:bookmarkEnd w:id="2"/>
    </w:p>
    <w:p w14:paraId="7E43BDF9" w14:textId="7B7A4E56" w:rsidR="00754F30" w:rsidRDefault="00754F30" w:rsidP="00754F30">
      <w:pPr>
        <w:pStyle w:val="Heading2"/>
      </w:pPr>
      <w:r>
        <w:t xml:space="preserve">Evolution </w:t>
      </w:r>
      <w:proofErr w:type="spellStart"/>
      <w:r>
        <w:t>of</w:t>
      </w:r>
      <w:proofErr w:type="spellEnd"/>
      <w:r>
        <w:t xml:space="preserve"> Firewalls</w:t>
      </w:r>
    </w:p>
    <w:p w14:paraId="3D97E7C8" w14:textId="19D98BEC" w:rsidR="00754F30" w:rsidRDefault="00754F30" w:rsidP="00754F30">
      <w:pPr>
        <w:pStyle w:val="Heading3"/>
      </w:pPr>
      <w:proofErr w:type="spellStart"/>
      <w:r>
        <w:t>Existing</w:t>
      </w:r>
      <w:proofErr w:type="spellEnd"/>
      <w:r>
        <w:t xml:space="preserve"> Firewalls</w:t>
      </w:r>
    </w:p>
    <w:p w14:paraId="11B5B9E4" w14:textId="7067259E" w:rsidR="00754F30" w:rsidRPr="00754F30" w:rsidRDefault="00754F30" w:rsidP="00754F30">
      <w:pPr>
        <w:pStyle w:val="Heading3"/>
        <w:rPr>
          <w:lang w:val="en-GB"/>
        </w:rPr>
      </w:pPr>
      <w:r w:rsidRPr="00754F30">
        <w:rPr>
          <w:lang w:val="en-GB"/>
        </w:rPr>
        <w:t xml:space="preserve">Comparison of firewalls like </w:t>
      </w:r>
      <w:proofErr w:type="spellStart"/>
      <w:r w:rsidRPr="00754F30">
        <w:rPr>
          <w:lang w:val="en-GB"/>
        </w:rPr>
        <w:t>pfSense</w:t>
      </w:r>
      <w:proofErr w:type="spellEnd"/>
      <w:r w:rsidRPr="00754F30">
        <w:rPr>
          <w:lang w:val="en-GB"/>
        </w:rPr>
        <w:t xml:space="preserve">, </w:t>
      </w:r>
      <w:proofErr w:type="spellStart"/>
      <w:r w:rsidRPr="00754F30">
        <w:rPr>
          <w:lang w:val="en-GB"/>
        </w:rPr>
        <w:t>OPNSense</w:t>
      </w:r>
      <w:proofErr w:type="spellEnd"/>
      <w:r w:rsidRPr="00754F30">
        <w:rPr>
          <w:lang w:val="en-GB"/>
        </w:rPr>
        <w:t xml:space="preserve"> just iptables/</w:t>
      </w:r>
      <w:proofErr w:type="spellStart"/>
      <w:r w:rsidRPr="00754F30">
        <w:rPr>
          <w:lang w:val="en-GB"/>
        </w:rPr>
        <w:t>nftables</w:t>
      </w:r>
      <w:proofErr w:type="spellEnd"/>
      <w:r w:rsidRPr="00754F30">
        <w:rPr>
          <w:lang w:val="en-GB"/>
        </w:rPr>
        <w:t xml:space="preserve"> or also commercial ones like Fortinet or Palo</w:t>
      </w:r>
      <w:r>
        <w:rPr>
          <w:lang w:val="en-GB"/>
        </w:rPr>
        <w:t xml:space="preserve"> </w:t>
      </w:r>
      <w:r w:rsidRPr="00754F30">
        <w:rPr>
          <w:lang w:val="en-GB"/>
        </w:rPr>
        <w:t>Alto.</w:t>
      </w:r>
    </w:p>
    <w:p w14:paraId="7816BD25" w14:textId="5EDEA5DF" w:rsidR="00754F30" w:rsidRDefault="00754F30" w:rsidP="00754F30">
      <w:pPr>
        <w:pStyle w:val="Heading2"/>
        <w:rPr>
          <w:lang w:val="en-GB"/>
        </w:rPr>
      </w:pPr>
      <w:r>
        <w:rPr>
          <w:lang w:val="en-GB"/>
        </w:rPr>
        <w:t>Remote wipe</w:t>
      </w:r>
    </w:p>
    <w:p w14:paraId="533E60A3" w14:textId="1AC0AF88" w:rsidR="00754F30" w:rsidRDefault="00754F30" w:rsidP="00754F30">
      <w:pPr>
        <w:pStyle w:val="Heading3"/>
        <w:rPr>
          <w:lang w:val="en-GB"/>
        </w:rPr>
      </w:pPr>
      <w:r>
        <w:rPr>
          <w:lang w:val="en-GB"/>
        </w:rPr>
        <w:t>Apple iOS</w:t>
      </w:r>
    </w:p>
    <w:p w14:paraId="36D1CACB" w14:textId="77777777" w:rsidR="00754F30" w:rsidRDefault="00754F30" w:rsidP="00754F30">
      <w:pPr>
        <w:rPr>
          <w:lang w:val="en-GB"/>
        </w:rPr>
      </w:pPr>
    </w:p>
    <w:p w14:paraId="09BC2E1D" w14:textId="6FF66607" w:rsidR="00754F30" w:rsidRPr="00754F30" w:rsidRDefault="00754F30" w:rsidP="00754F30">
      <w:pPr>
        <w:pStyle w:val="Heading3"/>
        <w:rPr>
          <w:lang w:val="en-GB"/>
        </w:rPr>
      </w:pPr>
      <w:r>
        <w:rPr>
          <w:lang w:val="en-GB"/>
        </w:rPr>
        <w:lastRenderedPageBreak/>
        <w:t>Google Android</w:t>
      </w:r>
    </w:p>
    <w:p w14:paraId="59EA9FA1" w14:textId="434CAA90" w:rsidR="00B267C9" w:rsidRDefault="00B267C9" w:rsidP="00B267C9">
      <w:pPr>
        <w:pStyle w:val="Heading1"/>
      </w:pPr>
      <w:bookmarkStart w:id="3" w:name="_Toc197590666"/>
      <w:r>
        <w:t>Implementation</w:t>
      </w:r>
      <w:bookmarkEnd w:id="3"/>
    </w:p>
    <w:p w14:paraId="593A5E3C" w14:textId="02B648ED" w:rsidR="00B267C9" w:rsidRDefault="00B267C9" w:rsidP="00B267C9">
      <w:pPr>
        <w:pStyle w:val="Heading1"/>
      </w:pPr>
      <w:bookmarkStart w:id="4" w:name="_Toc197590667"/>
      <w:r>
        <w:t xml:space="preserve">Analysis / </w:t>
      </w:r>
      <w:proofErr w:type="spellStart"/>
      <w:r>
        <w:t>Results</w:t>
      </w:r>
      <w:bookmarkEnd w:id="4"/>
      <w:proofErr w:type="spellEnd"/>
    </w:p>
    <w:p w14:paraId="6B79622B" w14:textId="1735AF45" w:rsidR="00166375" w:rsidRPr="00490484" w:rsidRDefault="00B267C9" w:rsidP="00BC7255">
      <w:pPr>
        <w:pStyle w:val="Heading1"/>
      </w:pPr>
      <w:bookmarkStart w:id="5" w:name="_Toc197590668"/>
      <w:proofErr w:type="spellStart"/>
      <w:r>
        <w:t>Discussion</w:t>
      </w:r>
      <w:proofErr w:type="spellEnd"/>
      <w:r>
        <w:t xml:space="preserve"> / </w:t>
      </w:r>
      <w:proofErr w:type="spellStart"/>
      <w:r>
        <w:t>Conclusion</w:t>
      </w:r>
      <w:proofErr w:type="spellEnd"/>
      <w:r w:rsidR="00430782">
        <w:br w:type="page"/>
      </w:r>
      <w:r w:rsidR="00490484" w:rsidRPr="00BC7255">
        <w:lastRenderedPageBreak/>
        <w:t>References</w:t>
      </w:r>
      <w:bookmarkEnd w:id="5"/>
    </w:p>
    <w:p w14:paraId="184CD4D9" w14:textId="77777777" w:rsidR="00FD1277" w:rsidRPr="00FD1277" w:rsidRDefault="00490484" w:rsidP="00FD1277">
      <w:pPr>
        <w:pStyle w:val="Bibliography"/>
        <w:rPr>
          <w:rFonts w:cs="Arial"/>
          <w:lang w:eastAsia="de-CH"/>
        </w:rPr>
      </w:pPr>
      <w:r>
        <w:fldChar w:fldCharType="begin"/>
      </w:r>
      <w:r w:rsidR="00FD1277">
        <w:instrText xml:space="preserve"> ADDIN ZOTERO_BIBL {"uncited":[],"omitted":[],"custom":[]} CSL_BIBLIOGRAPHY </w:instrText>
      </w:r>
      <w:r>
        <w:fldChar w:fldCharType="separate"/>
      </w:r>
      <w:r w:rsidR="00FD1277" w:rsidRPr="00FD1277">
        <w:rPr>
          <w:rFonts w:cs="Arial"/>
          <w:lang w:eastAsia="de-CH"/>
        </w:rPr>
        <w:t xml:space="preserve">Mohler, M. (2008). </w:t>
      </w:r>
      <w:r w:rsidR="00FD1277" w:rsidRPr="00FD1277">
        <w:rPr>
          <w:rFonts w:cs="Arial"/>
          <w:i/>
          <w:iCs/>
          <w:lang w:eastAsia="de-CH"/>
        </w:rPr>
        <w:t xml:space="preserve">Der </w:t>
      </w:r>
      <w:proofErr w:type="spellStart"/>
      <w:r w:rsidR="00FD1277" w:rsidRPr="00FD1277">
        <w:rPr>
          <w:rFonts w:cs="Arial"/>
          <w:i/>
          <w:iCs/>
          <w:lang w:eastAsia="de-CH"/>
        </w:rPr>
        <w:t>Faradaysche</w:t>
      </w:r>
      <w:proofErr w:type="spellEnd"/>
      <w:r w:rsidR="00FD1277" w:rsidRPr="00FD1277">
        <w:rPr>
          <w:rFonts w:cs="Arial"/>
          <w:i/>
          <w:iCs/>
          <w:lang w:eastAsia="de-CH"/>
        </w:rPr>
        <w:t xml:space="preserve"> Käfig</w:t>
      </w:r>
      <w:r w:rsidR="00FD1277" w:rsidRPr="00FD1277">
        <w:rPr>
          <w:rFonts w:cs="Arial"/>
          <w:lang w:eastAsia="de-CH"/>
        </w:rPr>
        <w:t>. https://lp.uni-goettingen.de/get/text/833</w:t>
      </w:r>
    </w:p>
    <w:p w14:paraId="76585ACE" w14:textId="568E5196" w:rsidR="00166375" w:rsidRPr="00FD1277" w:rsidRDefault="00490484" w:rsidP="00132943">
      <w:pPr>
        <w:pStyle w:val="Bibliography"/>
      </w:pPr>
      <w:r>
        <w:fldChar w:fldCharType="end"/>
      </w:r>
    </w:p>
    <w:p w14:paraId="34CE0A41" w14:textId="77777777" w:rsidR="004A22C3" w:rsidRPr="00FD1277" w:rsidRDefault="004A22C3" w:rsidP="00166375"/>
    <w:p w14:paraId="62EBF3C5" w14:textId="77777777" w:rsidR="00ED19C8" w:rsidRPr="00FD1277" w:rsidRDefault="00ED19C8" w:rsidP="00166375"/>
    <w:p w14:paraId="19A852B8" w14:textId="12A28237" w:rsidR="00ED19C8" w:rsidRPr="00201F0B" w:rsidRDefault="00F80889" w:rsidP="00BC7255">
      <w:pPr>
        <w:pStyle w:val="Heading1"/>
        <w:numPr>
          <w:ilvl w:val="0"/>
          <w:numId w:val="0"/>
        </w:numPr>
      </w:pPr>
      <w:r w:rsidRPr="00FD1277">
        <w:br w:type="page"/>
      </w:r>
      <w:bookmarkStart w:id="6" w:name="_Toc197590669"/>
      <w:r w:rsidR="00490484" w:rsidRPr="00490484">
        <w:lastRenderedPageBreak/>
        <w:t>Appendix</w:t>
      </w:r>
      <w:bookmarkEnd w:id="6"/>
    </w:p>
    <w:p w14:paraId="561ECE11" w14:textId="1EE42EB1" w:rsidR="00ED19C8" w:rsidRPr="00ED19C8" w:rsidRDefault="004A22C3" w:rsidP="00ED19C8">
      <w:r>
        <w:t xml:space="preserve">Hier sind die </w:t>
      </w:r>
      <w:r w:rsidR="00A7408A">
        <w:t xml:space="preserve">in der Arbeit </w:t>
      </w:r>
      <w:r>
        <w:t>referenzierten Anhänge aufzuführen.</w:t>
      </w:r>
    </w:p>
    <w:p w14:paraId="6D98A12B" w14:textId="77777777" w:rsidR="00430782" w:rsidRDefault="00430782" w:rsidP="000A7084"/>
    <w:p w14:paraId="2946DB82" w14:textId="77777777" w:rsidR="00430782" w:rsidRDefault="00430782" w:rsidP="000A7084"/>
    <w:p w14:paraId="2235AC6B" w14:textId="77777777" w:rsidR="00490484" w:rsidRPr="00B267C9" w:rsidRDefault="00430782" w:rsidP="00490484">
      <w:pPr>
        <w:pStyle w:val="Heading1"/>
        <w:numPr>
          <w:ilvl w:val="0"/>
          <w:numId w:val="0"/>
        </w:numPr>
      </w:pPr>
      <w:r>
        <w:br w:type="page"/>
      </w:r>
      <w:bookmarkStart w:id="7" w:name="_Toc197590670"/>
      <w:r w:rsidR="00490484">
        <w:lastRenderedPageBreak/>
        <w:t xml:space="preserve">Declaration </w:t>
      </w:r>
      <w:proofErr w:type="spellStart"/>
      <w:r w:rsidR="00490484">
        <w:t>of</w:t>
      </w:r>
      <w:proofErr w:type="spellEnd"/>
      <w:r w:rsidR="00490484">
        <w:t xml:space="preserve"> </w:t>
      </w:r>
      <w:proofErr w:type="spellStart"/>
      <w:r w:rsidR="00490484">
        <w:t>Originality</w:t>
      </w:r>
      <w:bookmarkEnd w:id="7"/>
      <w:proofErr w:type="spellEnd"/>
    </w:p>
    <w:p w14:paraId="6BB9E253" w14:textId="44C67E75" w:rsidR="003C0400" w:rsidRDefault="00EA2D5C" w:rsidP="003C0400">
      <w:r>
        <w:t>Bitte Wortlaut aus «Merkblatt Erstellung Abschlussarbeit in CAS, DAS und MAS» übernehmen.</w:t>
      </w:r>
    </w:p>
    <w:p w14:paraId="23DE523C" w14:textId="77777777" w:rsidR="003C0400" w:rsidRDefault="003C0400" w:rsidP="003C0400"/>
    <w:p w14:paraId="52E56223" w14:textId="77777777" w:rsidR="003C0400" w:rsidRDefault="003C0400" w:rsidP="003C0400"/>
    <w:sectPr w:rsidR="003C0400" w:rsidSect="0061495B">
      <w:headerReference w:type="default" r:id="rId14"/>
      <w:footerReference w:type="default" r:id="rId15"/>
      <w:headerReference w:type="first" r:id="rId16"/>
      <w:footerReference w:type="first" r:id="rId17"/>
      <w:pgSz w:w="11901" w:h="16840" w:code="9"/>
      <w:pgMar w:top="2000" w:right="1836" w:bottom="1011" w:left="1701" w:header="680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DDD39" w14:textId="77777777" w:rsidR="00CF4629" w:rsidRDefault="00CF4629">
      <w:r>
        <w:separator/>
      </w:r>
    </w:p>
  </w:endnote>
  <w:endnote w:type="continuationSeparator" w:id="0">
    <w:p w14:paraId="3E714D7A" w14:textId="77777777" w:rsidR="00CF4629" w:rsidRDefault="00CF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ZHW Officina sans bold">
    <w:altName w:val="Impact"/>
    <w:panose1 w:val="020B0604020202020204"/>
    <w:charset w:val="00"/>
    <w:family w:val="swiss"/>
    <w:pitch w:val="variable"/>
    <w:sig w:usb0="80000027" w:usb1="00000000" w:usb2="00000000" w:usb3="00000000" w:csb0="00000001" w:csb1="00000000"/>
  </w:font>
  <w:font w:name="ZHW Officina sans book">
    <w:altName w:val="Vrinda"/>
    <w:panose1 w:val="020B0604020202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72CDD" w14:textId="77777777" w:rsidR="004A22C3" w:rsidRPr="0061495B" w:rsidRDefault="00BA6416" w:rsidP="00201F0B">
    <w:pPr>
      <w:pStyle w:val="Footer"/>
      <w:tabs>
        <w:tab w:val="clear" w:pos="9072"/>
        <w:tab w:val="left" w:pos="6663"/>
        <w:tab w:val="right" w:pos="8353"/>
      </w:tabs>
      <w:rPr>
        <w:color w:val="808080"/>
        <w:sz w:val="16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75C86E0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F0BE1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5C86E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94pt;margin-top:800.25pt;width:93.25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" stroked="f">
              <v:textbox>
                <w:txbxContent>
                  <w:p w14:paraId="450F0BE1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D663B6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99EA9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663B6" id="_x0000_s1027" type="#_x0000_t202" style="position:absolute;margin-left:494pt;margin-top:800.25pt;width:93.25pt;height:1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" stroked="f">
              <v:textbox>
                <w:txbxContent>
                  <w:p w14:paraId="6F899EA9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 w:rsidR="00796470">
      <w:rPr>
        <w:color w:val="808080"/>
        <w:sz w:val="16"/>
      </w:rPr>
      <w:tab/>
    </w:r>
    <w:r w:rsidR="00796470">
      <w:rPr>
        <w:color w:val="808080"/>
        <w:sz w:val="16"/>
      </w:rPr>
      <w:tab/>
    </w:r>
    <w:r w:rsidR="00796470">
      <w:rPr>
        <w:color w:val="0064A6"/>
        <w:sz w:val="14"/>
        <w:szCs w:val="14"/>
      </w:rPr>
      <w:t>Zürcher Fachhochschule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515DE" w14:textId="77777777" w:rsidR="004A22C3" w:rsidRPr="0061495B" w:rsidRDefault="00BA6416" w:rsidP="00201F0B">
    <w:pPr>
      <w:pStyle w:val="Footer"/>
      <w:tabs>
        <w:tab w:val="clear" w:pos="9072"/>
        <w:tab w:val="left" w:pos="6663"/>
        <w:tab w:val="right" w:pos="8353"/>
      </w:tabs>
      <w:rPr>
        <w:color w:val="808080"/>
        <w:sz w:val="16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73B78F4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DD2B58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B78F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94pt;margin-top:800.25pt;width:93.25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" stroked="f">
              <v:textbox>
                <w:txbxContent>
                  <w:p w14:paraId="3FDD2B58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BEFC1DC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0B3FF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EFC1DC" id="_x0000_s1029" type="#_x0000_t202" style="position:absolute;margin-left:494pt;margin-top:800.25pt;width:93.25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DIoEFF+AEAANE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3DD0B3FF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BB46F98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67897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B46F98" id="_x0000_s1030" type="#_x0000_t202" style="position:absolute;margin-left:494pt;margin-top:800.25pt;width:93.25pt;height:1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BrQxiu+AEAANE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75467897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FF7FEB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756BE6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F7FEB" id="_x0000_s1031" type="#_x0000_t202" style="position:absolute;margin-left:494pt;margin-top:800.25pt;width:93.25pt;height:1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DLDe1C+AEAANE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14756BE6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 w:rsidR="00796470">
      <w:rPr>
        <w:color w:val="808080"/>
        <w:sz w:val="16"/>
      </w:rPr>
      <w:tab/>
    </w:r>
    <w:r w:rsidR="00796470">
      <w:rPr>
        <w:color w:val="808080"/>
        <w:sz w:val="16"/>
      </w:rPr>
      <w:tab/>
    </w:r>
    <w:r w:rsidR="00796470">
      <w:rPr>
        <w:color w:val="0064A6"/>
        <w:sz w:val="14"/>
        <w:szCs w:val="14"/>
      </w:rPr>
      <w:t>Zürcher Fachhochschule</w:t>
    </w:r>
    <w:r w:rsidR="004A22C3">
      <w:rPr>
        <w:color w:val="808080"/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BCDBA" w14:textId="77777777" w:rsidR="004A22C3" w:rsidRPr="00796470" w:rsidRDefault="00BA6416" w:rsidP="00796470">
    <w:pPr>
      <w:pStyle w:val="Footer"/>
      <w:tabs>
        <w:tab w:val="clear" w:pos="9072"/>
        <w:tab w:val="right" w:pos="8353"/>
      </w:tabs>
      <w:rPr>
        <w:color w:val="808080"/>
        <w:sz w:val="16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CD8FE8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2243C" w14:textId="77777777" w:rsidR="00796470" w:rsidRPr="00E1162E" w:rsidRDefault="00796470" w:rsidP="00796470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D8FE8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94pt;margin-top:800.25pt;width:93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Bq2IOs+AEAANE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6B92243C" w14:textId="77777777" w:rsidR="00796470" w:rsidRPr="00E1162E" w:rsidRDefault="00796470" w:rsidP="00796470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17DDC7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90CAD" w14:textId="77777777" w:rsidR="00796470" w:rsidRPr="00E1162E" w:rsidRDefault="00796470" w:rsidP="00796470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7DDC7" id="_x0000_s1033" type="#_x0000_t202" style="position:absolute;margin-left:494pt;margin-top:800.25pt;width:93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DKlnZA+AEAANE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6AA90CAD" w14:textId="77777777" w:rsidR="00796470" w:rsidRPr="00E1162E" w:rsidRDefault="00796470" w:rsidP="00796470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2E20E8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6741D" w14:textId="77777777" w:rsidR="00796470" w:rsidRPr="00E1162E" w:rsidRDefault="00796470" w:rsidP="00796470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20E8" id="_x0000_s1034" type="#_x0000_t202" style="position:absolute;margin-left:494pt;margin-top:800.25pt;width:93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BtGUGh+AEAANE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3F06741D" w14:textId="77777777" w:rsidR="00796470" w:rsidRPr="00E1162E" w:rsidRDefault="00796470" w:rsidP="00796470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2CA1B2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EC16E" w14:textId="77777777" w:rsidR="00796470" w:rsidRPr="00E1162E" w:rsidRDefault="00796470" w:rsidP="00796470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A1B2" id="_x0000_s1035" type="#_x0000_t202" style="position:absolute;margin-left:494pt;margin-top:800.25pt;width:93.2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DNV7RN+AEAANE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1E1EC16E" w14:textId="77777777" w:rsidR="00796470" w:rsidRPr="00E1162E" w:rsidRDefault="00796470" w:rsidP="00796470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 w:rsidR="00796470">
      <w:rPr>
        <w:color w:val="808080"/>
        <w:sz w:val="16"/>
      </w:rPr>
      <w:tab/>
    </w:r>
    <w:r w:rsidR="00796470" w:rsidRPr="00DE76E4">
      <w:rPr>
        <w:color w:val="808080"/>
        <w:sz w:val="16"/>
      </w:rPr>
      <w:t xml:space="preserve">Seite </w:t>
    </w:r>
    <w:r w:rsidR="00796470" w:rsidRPr="00DE76E4">
      <w:rPr>
        <w:rStyle w:val="PageNumber"/>
        <w:color w:val="808080"/>
        <w:sz w:val="16"/>
      </w:rPr>
      <w:fldChar w:fldCharType="begin"/>
    </w:r>
    <w:r w:rsidR="00796470" w:rsidRPr="00DE76E4">
      <w:rPr>
        <w:rStyle w:val="PageNumber"/>
        <w:color w:val="808080"/>
        <w:sz w:val="16"/>
      </w:rPr>
      <w:instrText xml:space="preserve"> PAGE </w:instrText>
    </w:r>
    <w:r w:rsidR="00796470" w:rsidRPr="00DE76E4">
      <w:rPr>
        <w:rStyle w:val="PageNumber"/>
        <w:color w:val="808080"/>
        <w:sz w:val="16"/>
      </w:rPr>
      <w:fldChar w:fldCharType="separate"/>
    </w:r>
    <w:r w:rsidR="00393826">
      <w:rPr>
        <w:rStyle w:val="PageNumber"/>
        <w:noProof/>
        <w:color w:val="808080"/>
        <w:sz w:val="16"/>
      </w:rPr>
      <w:t>4</w:t>
    </w:r>
    <w:r w:rsidR="00796470" w:rsidRPr="00DE76E4">
      <w:rPr>
        <w:rStyle w:val="PageNumber"/>
        <w:color w:val="808080"/>
        <w:sz w:val="16"/>
      </w:rPr>
      <w:fldChar w:fldCharType="end"/>
    </w:r>
    <w:r w:rsidR="00796470">
      <w:rPr>
        <w:rStyle w:val="PageNumber"/>
        <w:color w:val="808080"/>
        <w:sz w:val="16"/>
      </w:rPr>
      <w:tab/>
    </w:r>
    <w:r w:rsidR="00796470">
      <w:rPr>
        <w:color w:val="0064A6"/>
        <w:sz w:val="14"/>
        <w:szCs w:val="14"/>
      </w:rPr>
      <w:t>Zürcher Fachhochschule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C1D74" w14:textId="77777777" w:rsidR="004A22C3" w:rsidRPr="0061495B" w:rsidRDefault="00BA6416" w:rsidP="00201F0B">
    <w:pPr>
      <w:pStyle w:val="Footer"/>
      <w:tabs>
        <w:tab w:val="clear" w:pos="9072"/>
        <w:tab w:val="left" w:pos="6663"/>
        <w:tab w:val="right" w:pos="8353"/>
      </w:tabs>
      <w:rPr>
        <w:color w:val="808080"/>
        <w:sz w:val="16"/>
      </w:rPr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B349DF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B3E2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B349DF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94pt;margin-top:800.25pt;width:93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BdF10c+AEAANI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494FB3E2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6F5C7C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06F74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F5C7C" id="_x0000_s1037" type="#_x0000_t202" style="position:absolute;margin-left:494pt;margin-top:800.25pt;width:93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" stroked="f">
              <v:textbox>
                <w:txbxContent>
                  <w:p w14:paraId="01506F74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FC159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70DB9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FC159" id="_x0000_s1038" type="#_x0000_t202" style="position:absolute;margin-left:494pt;margin-top:800.25pt;width:93.2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BcjMYe+AEAANI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4AB70DB9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A5026E" wp14:editId="07777777">
              <wp:simplePos x="0" y="0"/>
              <wp:positionH relativeFrom="column">
                <wp:posOffset>6273800</wp:posOffset>
              </wp:positionH>
              <wp:positionV relativeFrom="paragraph">
                <wp:posOffset>10163175</wp:posOffset>
              </wp:positionV>
              <wp:extent cx="1184275" cy="20955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427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51B8E" w14:textId="77777777" w:rsidR="004A22C3" w:rsidRPr="00E1162E" w:rsidRDefault="004A22C3" w:rsidP="0061495B">
                          <w:pP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</w:pP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Zürcher Fachho</w:t>
                          </w:r>
                          <w:r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ch</w:t>
                          </w:r>
                          <w:r w:rsidRPr="00E1162E">
                            <w:rPr>
                              <w:rFonts w:cs="Arial"/>
                              <w:color w:val="0064A6"/>
                              <w:sz w:val="14"/>
                              <w:szCs w:val="14"/>
                            </w:rPr>
                            <w:t>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5026E" id="_x0000_s1039" type="#_x0000_t202" style="position:absolute;margin-left:494pt;margin-top:800.25pt;width:93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" stroked="f">
              <v:textbox>
                <w:txbxContent>
                  <w:p w14:paraId="28751B8E" w14:textId="77777777" w:rsidR="004A22C3" w:rsidRPr="00E1162E" w:rsidRDefault="004A22C3" w:rsidP="0061495B">
                    <w:pPr>
                      <w:rPr>
                        <w:rFonts w:cs="Arial"/>
                        <w:color w:val="0064A6"/>
                        <w:sz w:val="14"/>
                        <w:szCs w:val="14"/>
                      </w:rPr>
                    </w:pP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Zürcher Fachho</w:t>
                    </w:r>
                    <w:r>
                      <w:rPr>
                        <w:rFonts w:cs="Arial"/>
                        <w:color w:val="0064A6"/>
                        <w:sz w:val="14"/>
                        <w:szCs w:val="14"/>
                      </w:rPr>
                      <w:t>ch</w:t>
                    </w:r>
                    <w:r w:rsidRPr="00E1162E">
                      <w:rPr>
                        <w:rFonts w:cs="Arial"/>
                        <w:color w:val="0064A6"/>
                        <w:sz w:val="14"/>
                        <w:szCs w:val="14"/>
                      </w:rPr>
                      <w:t>schule</w:t>
                    </w:r>
                  </w:p>
                </w:txbxContent>
              </v:textbox>
            </v:shape>
          </w:pict>
        </mc:Fallback>
      </mc:AlternateContent>
    </w:r>
    <w:r w:rsidR="004A22C3">
      <w:rPr>
        <w:color w:val="808080"/>
        <w:sz w:val="16"/>
      </w:rPr>
      <w:tab/>
    </w:r>
    <w:r w:rsidR="004A22C3" w:rsidRPr="00DE76E4">
      <w:rPr>
        <w:color w:val="808080"/>
        <w:sz w:val="16"/>
      </w:rPr>
      <w:t xml:space="preserve">Seite </w:t>
    </w:r>
    <w:r w:rsidR="004A22C3" w:rsidRPr="00DE76E4">
      <w:rPr>
        <w:rStyle w:val="PageNumber"/>
        <w:color w:val="808080"/>
        <w:sz w:val="16"/>
      </w:rPr>
      <w:fldChar w:fldCharType="begin"/>
    </w:r>
    <w:r w:rsidR="004A22C3" w:rsidRPr="00DE76E4">
      <w:rPr>
        <w:rStyle w:val="PageNumber"/>
        <w:color w:val="808080"/>
        <w:sz w:val="16"/>
      </w:rPr>
      <w:instrText xml:space="preserve"> PAGE </w:instrText>
    </w:r>
    <w:r w:rsidR="004A22C3" w:rsidRPr="00DE76E4">
      <w:rPr>
        <w:rStyle w:val="PageNumber"/>
        <w:color w:val="808080"/>
        <w:sz w:val="16"/>
      </w:rPr>
      <w:fldChar w:fldCharType="separate"/>
    </w:r>
    <w:r w:rsidR="00393826">
      <w:rPr>
        <w:rStyle w:val="PageNumber"/>
        <w:noProof/>
        <w:color w:val="808080"/>
        <w:sz w:val="16"/>
      </w:rPr>
      <w:t>1</w:t>
    </w:r>
    <w:r w:rsidR="004A22C3" w:rsidRPr="00DE76E4">
      <w:rPr>
        <w:rStyle w:val="PageNumber"/>
        <w:color w:val="808080"/>
        <w:sz w:val="16"/>
      </w:rPr>
      <w:fldChar w:fldCharType="end"/>
    </w:r>
    <w:r w:rsidR="00796470">
      <w:rPr>
        <w:rStyle w:val="PageNumber"/>
        <w:color w:val="808080"/>
        <w:sz w:val="16"/>
      </w:rPr>
      <w:tab/>
    </w:r>
    <w:r w:rsidR="00796470">
      <w:rPr>
        <w:color w:val="0064A6"/>
        <w:sz w:val="14"/>
        <w:szCs w:val="14"/>
      </w:rPr>
      <w:t>Zürcher Fachhochschule</w:t>
    </w:r>
    <w:r w:rsidR="004A22C3">
      <w:rPr>
        <w:color w:val="808080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A1352" w14:textId="77777777" w:rsidR="00CF4629" w:rsidRDefault="00CF4629">
      <w:r>
        <w:separator/>
      </w:r>
    </w:p>
  </w:footnote>
  <w:footnote w:type="continuationSeparator" w:id="0">
    <w:p w14:paraId="35FAE719" w14:textId="77777777" w:rsidR="00CF4629" w:rsidRDefault="00CF4629">
      <w:r>
        <w:continuationSeparator/>
      </w:r>
    </w:p>
  </w:footnote>
  <w:footnote w:id="1">
    <w:p w14:paraId="25924F81" w14:textId="685E5320" w:rsidR="00FD1277" w:rsidRPr="00FD1277" w:rsidRDefault="00FD1277" w:rsidP="00FD127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FD1277">
        <w:rPr>
          <w:lang w:val="en-GB"/>
        </w:rPr>
        <w:t xml:space="preserve"> </w:t>
      </w:r>
      <w:r w:rsidRPr="00FD1277">
        <w:rPr>
          <w:lang w:val="en-GB"/>
        </w:rPr>
        <w:t>Faraday room or Faraday cage, which prevents communication from or into the room.</w:t>
      </w:r>
      <w:r>
        <w:rPr>
          <w:lang w:val="en-GB"/>
        </w:rPr>
        <w:t xml:space="preserve"> </w:t>
      </w:r>
      <w:r w:rsidRPr="00FD1277">
        <w:rPr>
          <w:lang w:val="en-GB"/>
        </w:rPr>
        <w:t>A great and quite simple setup was made by the University of Gottingen</w:t>
      </w:r>
      <w:r>
        <w:rPr>
          <w:lang w:val="en-GB"/>
        </w:rPr>
        <w:t xml:space="preserve"> </w:t>
      </w:r>
      <w:r>
        <w:fldChar w:fldCharType="begin"/>
      </w:r>
      <w:r w:rsidRPr="00FD1277">
        <w:rPr>
          <w:lang w:val="en-GB"/>
        </w:rPr>
        <w:instrText xml:space="preserve"> ADDIN ZOTERO_ITEM CSL_CITATION {"citationID":"eQ58FDEL","properties":{"formattedCitation":"(Mohler, 2008)","plainCitation":"(Mohler, 2008)","noteIndex":1},"citationItems":[{"id":14,"uris":["http://zotero.org/users/16688131/items/E5Z7PHUI"],"itemData":{"id":14,"type":"post-weblog","language":"Deutsch","title":"Der Faradaysche Käfig","URL":"https://lp.uni-goettingen.de/get/text/833","author":[{"family":"Mohler","given":"Maren"}],"accessed":{"date-parts":[["2025",1,13]]},"issued":{"date-parts":[["2008"]]}}}],"schema":"https://github.com/citation-style-language/schema/raw/master/csl-citation.json"} </w:instrText>
      </w:r>
      <w:r>
        <w:fldChar w:fldCharType="separate"/>
      </w:r>
      <w:r w:rsidRPr="00FD1277">
        <w:rPr>
          <w:noProof/>
          <w:lang w:val="en-GB"/>
        </w:rPr>
        <w:t>(Mohler, 2008)</w:t>
      </w:r>
      <w:r>
        <w:fldChar w:fldCharType="end"/>
      </w:r>
      <w:r w:rsidR="00114790">
        <w:rPr>
          <w:lang w:val="en-GB"/>
        </w:rPr>
        <w:t>.</w:t>
      </w:r>
    </w:p>
  </w:footnote>
  <w:footnote w:id="2">
    <w:p w14:paraId="686843D3" w14:textId="24A7ED59" w:rsidR="000D6E21" w:rsidRPr="00114790" w:rsidRDefault="000D6E2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114790">
        <w:rPr>
          <w:lang w:val="en-GB"/>
        </w:rPr>
        <w:t xml:space="preserve"> </w:t>
      </w:r>
      <w:r w:rsidR="00114790" w:rsidRPr="00114790">
        <w:rPr>
          <w:lang w:val="en-GB"/>
        </w:rPr>
        <w:t>Brute force refers to methods that systematically attempt all possible passcode combinations</w:t>
      </w:r>
      <w:r w:rsidR="00114790">
        <w:rPr>
          <w:lang w:val="en-GB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47A01" w14:textId="77777777" w:rsidR="004A22C3" w:rsidRPr="00AF67AD" w:rsidRDefault="00BA6416" w:rsidP="00AF67AD">
    <w:pPr>
      <w:pStyle w:val="Header"/>
      <w:spacing w:line="240" w:lineRule="atLeast"/>
      <w:jc w:val="right"/>
    </w:pPr>
    <w:r>
      <w:rPr>
        <w:noProof/>
        <w:lang w:eastAsia="de-CH"/>
      </w:rPr>
      <w:drawing>
        <wp:inline distT="0" distB="0" distL="0" distR="0" wp14:anchorId="6F83DF54" wp14:editId="07777777">
          <wp:extent cx="1733550" cy="939800"/>
          <wp:effectExtent l="0" t="0" r="0" b="0"/>
          <wp:docPr id="1" name="Bild 1" descr="de-zhaw-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-zhaw-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939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B9E20" w14:textId="77777777" w:rsidR="004A22C3" w:rsidRDefault="004A22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3CB0F" w14:textId="77777777" w:rsidR="004A22C3" w:rsidRPr="00AF67AD" w:rsidRDefault="004A22C3" w:rsidP="00AF67AD">
    <w:pPr>
      <w:pStyle w:val="Header"/>
      <w:spacing w:line="240" w:lineRule="atLea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1A56"/>
    <w:multiLevelType w:val="multilevel"/>
    <w:tmpl w:val="FB0EDA54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" w15:restartNumberingAfterBreak="0">
    <w:nsid w:val="078E0A76"/>
    <w:multiLevelType w:val="multilevel"/>
    <w:tmpl w:val="311A2DDE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" w15:restartNumberingAfterBreak="0">
    <w:nsid w:val="098F7320"/>
    <w:multiLevelType w:val="multilevel"/>
    <w:tmpl w:val="1794FA3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624" w:hanging="7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3" w15:restartNumberingAfterBreak="0">
    <w:nsid w:val="14681CC2"/>
    <w:multiLevelType w:val="hybridMultilevel"/>
    <w:tmpl w:val="EF76465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72DB"/>
    <w:multiLevelType w:val="multilevel"/>
    <w:tmpl w:val="E80A6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B001070"/>
    <w:multiLevelType w:val="multilevel"/>
    <w:tmpl w:val="384874DA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6" w15:restartNumberingAfterBreak="0">
    <w:nsid w:val="481B6EE2"/>
    <w:multiLevelType w:val="hybridMultilevel"/>
    <w:tmpl w:val="4C0E4264"/>
    <w:lvl w:ilvl="0" w:tplc="1AE061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40C11"/>
    <w:multiLevelType w:val="hybridMultilevel"/>
    <w:tmpl w:val="15A240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23CB9"/>
    <w:multiLevelType w:val="hybridMultilevel"/>
    <w:tmpl w:val="6C00C7BA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A720B"/>
    <w:multiLevelType w:val="multilevel"/>
    <w:tmpl w:val="B7586444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0" w15:restartNumberingAfterBreak="0">
    <w:nsid w:val="6ACD06E6"/>
    <w:multiLevelType w:val="multilevel"/>
    <w:tmpl w:val="9D54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82B2D"/>
    <w:multiLevelType w:val="multilevel"/>
    <w:tmpl w:val="B2340200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7F472C42"/>
    <w:multiLevelType w:val="multilevel"/>
    <w:tmpl w:val="0E08B9C8"/>
    <w:lvl w:ilvl="0">
      <w:start w:val="1"/>
      <w:numFmt w:val="decimal"/>
      <w:lvlText w:val="%1."/>
      <w:lvlJc w:val="left"/>
      <w:pPr>
        <w:tabs>
          <w:tab w:val="num" w:pos="0"/>
        </w:tabs>
        <w:ind w:left="-360" w:firstLine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3" w15:restartNumberingAfterBreak="0">
    <w:nsid w:val="7FA94E59"/>
    <w:multiLevelType w:val="multilevel"/>
    <w:tmpl w:val="517A1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367028183">
    <w:abstractNumId w:val="7"/>
  </w:num>
  <w:num w:numId="2" w16cid:durableId="326785280">
    <w:abstractNumId w:val="6"/>
  </w:num>
  <w:num w:numId="3" w16cid:durableId="1893494420">
    <w:abstractNumId w:val="3"/>
  </w:num>
  <w:num w:numId="4" w16cid:durableId="994378493">
    <w:abstractNumId w:val="8"/>
  </w:num>
  <w:num w:numId="5" w16cid:durableId="560750437">
    <w:abstractNumId w:val="13"/>
  </w:num>
  <w:num w:numId="6" w16cid:durableId="277881586">
    <w:abstractNumId w:val="2"/>
  </w:num>
  <w:num w:numId="7" w16cid:durableId="1950624177">
    <w:abstractNumId w:val="4"/>
  </w:num>
  <w:num w:numId="8" w16cid:durableId="1488745946">
    <w:abstractNumId w:val="5"/>
  </w:num>
  <w:num w:numId="9" w16cid:durableId="197816194">
    <w:abstractNumId w:val="9"/>
  </w:num>
  <w:num w:numId="10" w16cid:durableId="314182561">
    <w:abstractNumId w:val="11"/>
  </w:num>
  <w:num w:numId="11" w16cid:durableId="171380319">
    <w:abstractNumId w:val="1"/>
  </w:num>
  <w:num w:numId="12" w16cid:durableId="660429153">
    <w:abstractNumId w:val="0"/>
  </w:num>
  <w:num w:numId="13" w16cid:durableId="1920407289">
    <w:abstractNumId w:val="12"/>
  </w:num>
  <w:num w:numId="14" w16cid:durableId="18301001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11D"/>
    <w:rsid w:val="00000FA4"/>
    <w:rsid w:val="0000246D"/>
    <w:rsid w:val="000036EB"/>
    <w:rsid w:val="000108C6"/>
    <w:rsid w:val="000123EC"/>
    <w:rsid w:val="000206F5"/>
    <w:rsid w:val="00020C53"/>
    <w:rsid w:val="000328DE"/>
    <w:rsid w:val="00036431"/>
    <w:rsid w:val="0003643E"/>
    <w:rsid w:val="00040D11"/>
    <w:rsid w:val="00047208"/>
    <w:rsid w:val="000533A3"/>
    <w:rsid w:val="000543E4"/>
    <w:rsid w:val="00063087"/>
    <w:rsid w:val="00065C61"/>
    <w:rsid w:val="0006600B"/>
    <w:rsid w:val="00066190"/>
    <w:rsid w:val="0006769B"/>
    <w:rsid w:val="0007232E"/>
    <w:rsid w:val="00072912"/>
    <w:rsid w:val="00072EE2"/>
    <w:rsid w:val="00073B6E"/>
    <w:rsid w:val="000772D8"/>
    <w:rsid w:val="00086D3F"/>
    <w:rsid w:val="00087EE4"/>
    <w:rsid w:val="00096915"/>
    <w:rsid w:val="000A3070"/>
    <w:rsid w:val="000A4BBA"/>
    <w:rsid w:val="000A583E"/>
    <w:rsid w:val="000A63AD"/>
    <w:rsid w:val="000A6655"/>
    <w:rsid w:val="000A7084"/>
    <w:rsid w:val="000B1F78"/>
    <w:rsid w:val="000B4219"/>
    <w:rsid w:val="000B50A8"/>
    <w:rsid w:val="000C06A6"/>
    <w:rsid w:val="000C2C8F"/>
    <w:rsid w:val="000C33A3"/>
    <w:rsid w:val="000D4353"/>
    <w:rsid w:val="000D62A1"/>
    <w:rsid w:val="000D6E21"/>
    <w:rsid w:val="000E7622"/>
    <w:rsid w:val="000E78DA"/>
    <w:rsid w:val="000F28FA"/>
    <w:rsid w:val="000F5ECA"/>
    <w:rsid w:val="000F67F2"/>
    <w:rsid w:val="00100D84"/>
    <w:rsid w:val="0010705F"/>
    <w:rsid w:val="00110913"/>
    <w:rsid w:val="00110B75"/>
    <w:rsid w:val="00111DC3"/>
    <w:rsid w:val="00111F07"/>
    <w:rsid w:val="00112970"/>
    <w:rsid w:val="00114790"/>
    <w:rsid w:val="00123B4B"/>
    <w:rsid w:val="00127B9B"/>
    <w:rsid w:val="00132943"/>
    <w:rsid w:val="00133D6C"/>
    <w:rsid w:val="001432FD"/>
    <w:rsid w:val="00143D09"/>
    <w:rsid w:val="0014511D"/>
    <w:rsid w:val="00151D4F"/>
    <w:rsid w:val="00153657"/>
    <w:rsid w:val="0015542A"/>
    <w:rsid w:val="00157A36"/>
    <w:rsid w:val="00162FB6"/>
    <w:rsid w:val="00164364"/>
    <w:rsid w:val="00166375"/>
    <w:rsid w:val="00175876"/>
    <w:rsid w:val="001771E5"/>
    <w:rsid w:val="00177BFC"/>
    <w:rsid w:val="00182180"/>
    <w:rsid w:val="001849FF"/>
    <w:rsid w:val="00185AFC"/>
    <w:rsid w:val="0019015E"/>
    <w:rsid w:val="001A485E"/>
    <w:rsid w:val="001A6B53"/>
    <w:rsid w:val="001A7203"/>
    <w:rsid w:val="001B0519"/>
    <w:rsid w:val="001B2B37"/>
    <w:rsid w:val="001B43F1"/>
    <w:rsid w:val="001B7FDD"/>
    <w:rsid w:val="001C1E85"/>
    <w:rsid w:val="001C7348"/>
    <w:rsid w:val="001D1990"/>
    <w:rsid w:val="001D1E53"/>
    <w:rsid w:val="001D6881"/>
    <w:rsid w:val="001E2F95"/>
    <w:rsid w:val="001F0EE8"/>
    <w:rsid w:val="00201F0B"/>
    <w:rsid w:val="00201FCC"/>
    <w:rsid w:val="00205564"/>
    <w:rsid w:val="00205DDC"/>
    <w:rsid w:val="00207A12"/>
    <w:rsid w:val="00213FAE"/>
    <w:rsid w:val="002178DA"/>
    <w:rsid w:val="00220867"/>
    <w:rsid w:val="00221720"/>
    <w:rsid w:val="00226C7A"/>
    <w:rsid w:val="0022738F"/>
    <w:rsid w:val="0023018F"/>
    <w:rsid w:val="00233876"/>
    <w:rsid w:val="00236270"/>
    <w:rsid w:val="0024057E"/>
    <w:rsid w:val="002464BF"/>
    <w:rsid w:val="00247D02"/>
    <w:rsid w:val="00254955"/>
    <w:rsid w:val="00254E41"/>
    <w:rsid w:val="00270085"/>
    <w:rsid w:val="0027630C"/>
    <w:rsid w:val="00280FF6"/>
    <w:rsid w:val="00285502"/>
    <w:rsid w:val="00286F09"/>
    <w:rsid w:val="002875A4"/>
    <w:rsid w:val="002A4977"/>
    <w:rsid w:val="002A5B48"/>
    <w:rsid w:val="002B1970"/>
    <w:rsid w:val="002C1723"/>
    <w:rsid w:val="002C63E6"/>
    <w:rsid w:val="002D62DD"/>
    <w:rsid w:val="002E0150"/>
    <w:rsid w:val="002E01E6"/>
    <w:rsid w:val="002E071F"/>
    <w:rsid w:val="002E1FA3"/>
    <w:rsid w:val="002E67D7"/>
    <w:rsid w:val="002F4F50"/>
    <w:rsid w:val="00301816"/>
    <w:rsid w:val="003050F6"/>
    <w:rsid w:val="00305463"/>
    <w:rsid w:val="00307F40"/>
    <w:rsid w:val="00310057"/>
    <w:rsid w:val="00312A25"/>
    <w:rsid w:val="00312E61"/>
    <w:rsid w:val="003131F0"/>
    <w:rsid w:val="00315D33"/>
    <w:rsid w:val="0032292F"/>
    <w:rsid w:val="00323117"/>
    <w:rsid w:val="00325F1A"/>
    <w:rsid w:val="00327272"/>
    <w:rsid w:val="0034281F"/>
    <w:rsid w:val="00343565"/>
    <w:rsid w:val="0034634C"/>
    <w:rsid w:val="00350BF1"/>
    <w:rsid w:val="00353400"/>
    <w:rsid w:val="003600BE"/>
    <w:rsid w:val="00362F35"/>
    <w:rsid w:val="00365B38"/>
    <w:rsid w:val="00372245"/>
    <w:rsid w:val="00373B2A"/>
    <w:rsid w:val="00380022"/>
    <w:rsid w:val="00385582"/>
    <w:rsid w:val="00390541"/>
    <w:rsid w:val="00393826"/>
    <w:rsid w:val="00393AB9"/>
    <w:rsid w:val="003A0BF2"/>
    <w:rsid w:val="003A10E7"/>
    <w:rsid w:val="003A4241"/>
    <w:rsid w:val="003A65EA"/>
    <w:rsid w:val="003B0106"/>
    <w:rsid w:val="003C0400"/>
    <w:rsid w:val="003C634C"/>
    <w:rsid w:val="003C73CE"/>
    <w:rsid w:val="003D1146"/>
    <w:rsid w:val="003D3829"/>
    <w:rsid w:val="003D5FCD"/>
    <w:rsid w:val="003E4ABE"/>
    <w:rsid w:val="003E7CE1"/>
    <w:rsid w:val="00400AEC"/>
    <w:rsid w:val="00402F9C"/>
    <w:rsid w:val="00403218"/>
    <w:rsid w:val="00403461"/>
    <w:rsid w:val="004067AF"/>
    <w:rsid w:val="00413B3C"/>
    <w:rsid w:val="00414598"/>
    <w:rsid w:val="00415A6A"/>
    <w:rsid w:val="00421300"/>
    <w:rsid w:val="004223D0"/>
    <w:rsid w:val="0042605E"/>
    <w:rsid w:val="00430782"/>
    <w:rsid w:val="00431426"/>
    <w:rsid w:val="00431C28"/>
    <w:rsid w:val="00431E93"/>
    <w:rsid w:val="004348E9"/>
    <w:rsid w:val="004414D5"/>
    <w:rsid w:val="00446B42"/>
    <w:rsid w:val="00446FE1"/>
    <w:rsid w:val="00450762"/>
    <w:rsid w:val="004517DB"/>
    <w:rsid w:val="00455E73"/>
    <w:rsid w:val="004565B9"/>
    <w:rsid w:val="0045695C"/>
    <w:rsid w:val="00466129"/>
    <w:rsid w:val="004668A7"/>
    <w:rsid w:val="0046711A"/>
    <w:rsid w:val="00471D06"/>
    <w:rsid w:val="004759E3"/>
    <w:rsid w:val="0048164E"/>
    <w:rsid w:val="00482549"/>
    <w:rsid w:val="004870B9"/>
    <w:rsid w:val="00490484"/>
    <w:rsid w:val="00491FEA"/>
    <w:rsid w:val="004A1985"/>
    <w:rsid w:val="004A22C3"/>
    <w:rsid w:val="004A4103"/>
    <w:rsid w:val="004B16F9"/>
    <w:rsid w:val="004B52EE"/>
    <w:rsid w:val="004B564F"/>
    <w:rsid w:val="004B6157"/>
    <w:rsid w:val="004B7C2A"/>
    <w:rsid w:val="004C0229"/>
    <w:rsid w:val="004C1C73"/>
    <w:rsid w:val="004C5E35"/>
    <w:rsid w:val="004C698C"/>
    <w:rsid w:val="004E5A8F"/>
    <w:rsid w:val="004F333E"/>
    <w:rsid w:val="004F521B"/>
    <w:rsid w:val="004F7F74"/>
    <w:rsid w:val="005017A3"/>
    <w:rsid w:val="005025EF"/>
    <w:rsid w:val="00502966"/>
    <w:rsid w:val="0050751C"/>
    <w:rsid w:val="00523610"/>
    <w:rsid w:val="0053139F"/>
    <w:rsid w:val="005508C6"/>
    <w:rsid w:val="0055228C"/>
    <w:rsid w:val="0055475B"/>
    <w:rsid w:val="00557C8A"/>
    <w:rsid w:val="00565F95"/>
    <w:rsid w:val="00567A30"/>
    <w:rsid w:val="00582571"/>
    <w:rsid w:val="00584A71"/>
    <w:rsid w:val="00585145"/>
    <w:rsid w:val="005856C6"/>
    <w:rsid w:val="00585DD4"/>
    <w:rsid w:val="00594A12"/>
    <w:rsid w:val="005A0775"/>
    <w:rsid w:val="005A6CFE"/>
    <w:rsid w:val="005B725A"/>
    <w:rsid w:val="005C03FC"/>
    <w:rsid w:val="005C07E5"/>
    <w:rsid w:val="005C6D3F"/>
    <w:rsid w:val="005D3015"/>
    <w:rsid w:val="005D47F7"/>
    <w:rsid w:val="005D567F"/>
    <w:rsid w:val="005E72A5"/>
    <w:rsid w:val="005F6927"/>
    <w:rsid w:val="00603378"/>
    <w:rsid w:val="00604D6B"/>
    <w:rsid w:val="00611B00"/>
    <w:rsid w:val="0061495B"/>
    <w:rsid w:val="00617D42"/>
    <w:rsid w:val="00621780"/>
    <w:rsid w:val="0062654E"/>
    <w:rsid w:val="00634724"/>
    <w:rsid w:val="00642875"/>
    <w:rsid w:val="00644661"/>
    <w:rsid w:val="00651B2F"/>
    <w:rsid w:val="00656232"/>
    <w:rsid w:val="00664A97"/>
    <w:rsid w:val="00671AD2"/>
    <w:rsid w:val="00672570"/>
    <w:rsid w:val="006832DF"/>
    <w:rsid w:val="006851FD"/>
    <w:rsid w:val="00685EBB"/>
    <w:rsid w:val="00690AE9"/>
    <w:rsid w:val="00696755"/>
    <w:rsid w:val="006968F2"/>
    <w:rsid w:val="006A0272"/>
    <w:rsid w:val="006A0DB2"/>
    <w:rsid w:val="006A1355"/>
    <w:rsid w:val="006A7CDB"/>
    <w:rsid w:val="006A7D45"/>
    <w:rsid w:val="006B104C"/>
    <w:rsid w:val="006B1AE9"/>
    <w:rsid w:val="006B3B60"/>
    <w:rsid w:val="006C59A2"/>
    <w:rsid w:val="006D0449"/>
    <w:rsid w:val="006D6021"/>
    <w:rsid w:val="006E1AFC"/>
    <w:rsid w:val="006E2BA7"/>
    <w:rsid w:val="006E2C69"/>
    <w:rsid w:val="006F0662"/>
    <w:rsid w:val="006F55D9"/>
    <w:rsid w:val="006F67F7"/>
    <w:rsid w:val="006F6CCC"/>
    <w:rsid w:val="006F746D"/>
    <w:rsid w:val="00713A4C"/>
    <w:rsid w:val="00713BA6"/>
    <w:rsid w:val="00717639"/>
    <w:rsid w:val="00717E31"/>
    <w:rsid w:val="00721231"/>
    <w:rsid w:val="00726CB8"/>
    <w:rsid w:val="007413D1"/>
    <w:rsid w:val="00742139"/>
    <w:rsid w:val="00744D6E"/>
    <w:rsid w:val="007453CC"/>
    <w:rsid w:val="0074795A"/>
    <w:rsid w:val="00751DB7"/>
    <w:rsid w:val="00754F30"/>
    <w:rsid w:val="00754FDD"/>
    <w:rsid w:val="00756A22"/>
    <w:rsid w:val="0076694E"/>
    <w:rsid w:val="00770E39"/>
    <w:rsid w:val="0078371A"/>
    <w:rsid w:val="00790F84"/>
    <w:rsid w:val="007951C3"/>
    <w:rsid w:val="00796470"/>
    <w:rsid w:val="007B1FF4"/>
    <w:rsid w:val="007B2F8A"/>
    <w:rsid w:val="007B7879"/>
    <w:rsid w:val="007C5AF4"/>
    <w:rsid w:val="007D6E1A"/>
    <w:rsid w:val="007E0130"/>
    <w:rsid w:val="007E017F"/>
    <w:rsid w:val="007F47AF"/>
    <w:rsid w:val="00813C37"/>
    <w:rsid w:val="0081674C"/>
    <w:rsid w:val="00816982"/>
    <w:rsid w:val="00817FDF"/>
    <w:rsid w:val="00820CEE"/>
    <w:rsid w:val="0082593E"/>
    <w:rsid w:val="008316AC"/>
    <w:rsid w:val="008352CD"/>
    <w:rsid w:val="008374A8"/>
    <w:rsid w:val="00840B6D"/>
    <w:rsid w:val="00841928"/>
    <w:rsid w:val="00844A95"/>
    <w:rsid w:val="00844C6D"/>
    <w:rsid w:val="00845C42"/>
    <w:rsid w:val="0084610D"/>
    <w:rsid w:val="008464CB"/>
    <w:rsid w:val="00846788"/>
    <w:rsid w:val="00846C15"/>
    <w:rsid w:val="008625ED"/>
    <w:rsid w:val="008636AE"/>
    <w:rsid w:val="0086562F"/>
    <w:rsid w:val="0087141A"/>
    <w:rsid w:val="008717E3"/>
    <w:rsid w:val="00874422"/>
    <w:rsid w:val="00880601"/>
    <w:rsid w:val="008906DF"/>
    <w:rsid w:val="00892FE9"/>
    <w:rsid w:val="00893C6D"/>
    <w:rsid w:val="00894814"/>
    <w:rsid w:val="008A0BD5"/>
    <w:rsid w:val="008A4955"/>
    <w:rsid w:val="008A7FD7"/>
    <w:rsid w:val="008B23B3"/>
    <w:rsid w:val="008B565A"/>
    <w:rsid w:val="008B6387"/>
    <w:rsid w:val="008C0E79"/>
    <w:rsid w:val="008D4233"/>
    <w:rsid w:val="008D75FA"/>
    <w:rsid w:val="008D7863"/>
    <w:rsid w:val="008E1B31"/>
    <w:rsid w:val="008E25C5"/>
    <w:rsid w:val="008E5158"/>
    <w:rsid w:val="008F462A"/>
    <w:rsid w:val="0090203F"/>
    <w:rsid w:val="009046A0"/>
    <w:rsid w:val="009144EE"/>
    <w:rsid w:val="0091586F"/>
    <w:rsid w:val="00916ACF"/>
    <w:rsid w:val="00921A2C"/>
    <w:rsid w:val="0092419E"/>
    <w:rsid w:val="00935131"/>
    <w:rsid w:val="00953975"/>
    <w:rsid w:val="009549B8"/>
    <w:rsid w:val="00956003"/>
    <w:rsid w:val="009604D0"/>
    <w:rsid w:val="00973707"/>
    <w:rsid w:val="00973828"/>
    <w:rsid w:val="00976C13"/>
    <w:rsid w:val="00990B31"/>
    <w:rsid w:val="0099760A"/>
    <w:rsid w:val="009A44F4"/>
    <w:rsid w:val="009B279D"/>
    <w:rsid w:val="009C1A2E"/>
    <w:rsid w:val="009D343B"/>
    <w:rsid w:val="009E30F4"/>
    <w:rsid w:val="009F167E"/>
    <w:rsid w:val="009F2173"/>
    <w:rsid w:val="009F5017"/>
    <w:rsid w:val="00A001ED"/>
    <w:rsid w:val="00A015BE"/>
    <w:rsid w:val="00A029F6"/>
    <w:rsid w:val="00A07AB8"/>
    <w:rsid w:val="00A17543"/>
    <w:rsid w:val="00A2725F"/>
    <w:rsid w:val="00A40318"/>
    <w:rsid w:val="00A43547"/>
    <w:rsid w:val="00A52B8E"/>
    <w:rsid w:val="00A53B26"/>
    <w:rsid w:val="00A57FCD"/>
    <w:rsid w:val="00A66CA9"/>
    <w:rsid w:val="00A73C1A"/>
    <w:rsid w:val="00A7408A"/>
    <w:rsid w:val="00A77E68"/>
    <w:rsid w:val="00AA22BE"/>
    <w:rsid w:val="00AA58E7"/>
    <w:rsid w:val="00AB791A"/>
    <w:rsid w:val="00AC2486"/>
    <w:rsid w:val="00AC4DB0"/>
    <w:rsid w:val="00AC77AA"/>
    <w:rsid w:val="00AD7727"/>
    <w:rsid w:val="00AD7A66"/>
    <w:rsid w:val="00AE144B"/>
    <w:rsid w:val="00AE1F35"/>
    <w:rsid w:val="00AE3A86"/>
    <w:rsid w:val="00AE62A3"/>
    <w:rsid w:val="00AF07EE"/>
    <w:rsid w:val="00AF5380"/>
    <w:rsid w:val="00AF67AD"/>
    <w:rsid w:val="00AF6C7A"/>
    <w:rsid w:val="00B02A4C"/>
    <w:rsid w:val="00B03602"/>
    <w:rsid w:val="00B051B8"/>
    <w:rsid w:val="00B11BD5"/>
    <w:rsid w:val="00B16451"/>
    <w:rsid w:val="00B24434"/>
    <w:rsid w:val="00B267C9"/>
    <w:rsid w:val="00B329F6"/>
    <w:rsid w:val="00B34B9D"/>
    <w:rsid w:val="00B35C35"/>
    <w:rsid w:val="00B46325"/>
    <w:rsid w:val="00B518B6"/>
    <w:rsid w:val="00B52FC4"/>
    <w:rsid w:val="00B60FE3"/>
    <w:rsid w:val="00B6259E"/>
    <w:rsid w:val="00B67EB1"/>
    <w:rsid w:val="00B706B4"/>
    <w:rsid w:val="00B713F7"/>
    <w:rsid w:val="00B72E06"/>
    <w:rsid w:val="00B75311"/>
    <w:rsid w:val="00B753B2"/>
    <w:rsid w:val="00B753EC"/>
    <w:rsid w:val="00B80E8C"/>
    <w:rsid w:val="00B83504"/>
    <w:rsid w:val="00B8524C"/>
    <w:rsid w:val="00B92BC6"/>
    <w:rsid w:val="00B92BF0"/>
    <w:rsid w:val="00BA0D6E"/>
    <w:rsid w:val="00BA30BB"/>
    <w:rsid w:val="00BA3B2C"/>
    <w:rsid w:val="00BA419C"/>
    <w:rsid w:val="00BA5863"/>
    <w:rsid w:val="00BA6416"/>
    <w:rsid w:val="00BB016D"/>
    <w:rsid w:val="00BB3B6F"/>
    <w:rsid w:val="00BB5A6E"/>
    <w:rsid w:val="00BB6C04"/>
    <w:rsid w:val="00BB6ED8"/>
    <w:rsid w:val="00BC7255"/>
    <w:rsid w:val="00BD3C69"/>
    <w:rsid w:val="00BE16F8"/>
    <w:rsid w:val="00BE1D69"/>
    <w:rsid w:val="00BE3A5C"/>
    <w:rsid w:val="00BE65DF"/>
    <w:rsid w:val="00BF1A21"/>
    <w:rsid w:val="00BF700C"/>
    <w:rsid w:val="00BF7D17"/>
    <w:rsid w:val="00C03FAC"/>
    <w:rsid w:val="00C04E49"/>
    <w:rsid w:val="00C06147"/>
    <w:rsid w:val="00C070C8"/>
    <w:rsid w:val="00C110E0"/>
    <w:rsid w:val="00C119D8"/>
    <w:rsid w:val="00C135EA"/>
    <w:rsid w:val="00C1444B"/>
    <w:rsid w:val="00C16663"/>
    <w:rsid w:val="00C21A80"/>
    <w:rsid w:val="00C22C22"/>
    <w:rsid w:val="00C24D69"/>
    <w:rsid w:val="00C27E6E"/>
    <w:rsid w:val="00C30BC6"/>
    <w:rsid w:val="00C3289E"/>
    <w:rsid w:val="00C402C0"/>
    <w:rsid w:val="00C41E16"/>
    <w:rsid w:val="00C4757B"/>
    <w:rsid w:val="00C52327"/>
    <w:rsid w:val="00C553B9"/>
    <w:rsid w:val="00C5675E"/>
    <w:rsid w:val="00C5731B"/>
    <w:rsid w:val="00C6155F"/>
    <w:rsid w:val="00C623C5"/>
    <w:rsid w:val="00C63821"/>
    <w:rsid w:val="00C65613"/>
    <w:rsid w:val="00C65638"/>
    <w:rsid w:val="00C661F7"/>
    <w:rsid w:val="00C73013"/>
    <w:rsid w:val="00C74B08"/>
    <w:rsid w:val="00C74BF9"/>
    <w:rsid w:val="00C7673C"/>
    <w:rsid w:val="00C76C5C"/>
    <w:rsid w:val="00C865EC"/>
    <w:rsid w:val="00C90B91"/>
    <w:rsid w:val="00C92237"/>
    <w:rsid w:val="00C96D5C"/>
    <w:rsid w:val="00C96FE5"/>
    <w:rsid w:val="00CB0B14"/>
    <w:rsid w:val="00CB5167"/>
    <w:rsid w:val="00CC13E6"/>
    <w:rsid w:val="00CC4E24"/>
    <w:rsid w:val="00CC78A1"/>
    <w:rsid w:val="00CD3BA6"/>
    <w:rsid w:val="00CD6243"/>
    <w:rsid w:val="00CE00FB"/>
    <w:rsid w:val="00CE0EB2"/>
    <w:rsid w:val="00CE646E"/>
    <w:rsid w:val="00CF3BA2"/>
    <w:rsid w:val="00CF4629"/>
    <w:rsid w:val="00CF5421"/>
    <w:rsid w:val="00D01872"/>
    <w:rsid w:val="00D04DBC"/>
    <w:rsid w:val="00D20DC7"/>
    <w:rsid w:val="00D2162E"/>
    <w:rsid w:val="00D2353A"/>
    <w:rsid w:val="00D2367D"/>
    <w:rsid w:val="00D265EA"/>
    <w:rsid w:val="00D31D14"/>
    <w:rsid w:val="00D32455"/>
    <w:rsid w:val="00D41341"/>
    <w:rsid w:val="00D440C5"/>
    <w:rsid w:val="00D473E6"/>
    <w:rsid w:val="00D5208B"/>
    <w:rsid w:val="00D55883"/>
    <w:rsid w:val="00D71EBB"/>
    <w:rsid w:val="00D73B78"/>
    <w:rsid w:val="00D76614"/>
    <w:rsid w:val="00D80D6E"/>
    <w:rsid w:val="00D868DC"/>
    <w:rsid w:val="00D92569"/>
    <w:rsid w:val="00D95EDE"/>
    <w:rsid w:val="00DA10B8"/>
    <w:rsid w:val="00DA749A"/>
    <w:rsid w:val="00DB183C"/>
    <w:rsid w:val="00DC7AE0"/>
    <w:rsid w:val="00DD1B76"/>
    <w:rsid w:val="00DD3081"/>
    <w:rsid w:val="00DD3ABB"/>
    <w:rsid w:val="00DD512B"/>
    <w:rsid w:val="00DD79D0"/>
    <w:rsid w:val="00DE6657"/>
    <w:rsid w:val="00DE67FE"/>
    <w:rsid w:val="00DF1909"/>
    <w:rsid w:val="00E00FA4"/>
    <w:rsid w:val="00E01433"/>
    <w:rsid w:val="00E04176"/>
    <w:rsid w:val="00E105FA"/>
    <w:rsid w:val="00E171A4"/>
    <w:rsid w:val="00E17D0F"/>
    <w:rsid w:val="00E20809"/>
    <w:rsid w:val="00E21D9D"/>
    <w:rsid w:val="00E25C06"/>
    <w:rsid w:val="00E26768"/>
    <w:rsid w:val="00E26FC6"/>
    <w:rsid w:val="00E3254D"/>
    <w:rsid w:val="00E4349D"/>
    <w:rsid w:val="00E501A2"/>
    <w:rsid w:val="00E535A4"/>
    <w:rsid w:val="00E56624"/>
    <w:rsid w:val="00E63421"/>
    <w:rsid w:val="00E63F08"/>
    <w:rsid w:val="00E66EB0"/>
    <w:rsid w:val="00E70942"/>
    <w:rsid w:val="00E808A1"/>
    <w:rsid w:val="00E827CF"/>
    <w:rsid w:val="00E83752"/>
    <w:rsid w:val="00E844A0"/>
    <w:rsid w:val="00E873F7"/>
    <w:rsid w:val="00E915BC"/>
    <w:rsid w:val="00E924A0"/>
    <w:rsid w:val="00E9420D"/>
    <w:rsid w:val="00EA18D4"/>
    <w:rsid w:val="00EA2D5C"/>
    <w:rsid w:val="00EA4AB1"/>
    <w:rsid w:val="00EB0C49"/>
    <w:rsid w:val="00EB4B90"/>
    <w:rsid w:val="00EB5C81"/>
    <w:rsid w:val="00EB7AC9"/>
    <w:rsid w:val="00EC3C0E"/>
    <w:rsid w:val="00EC794F"/>
    <w:rsid w:val="00ED12A0"/>
    <w:rsid w:val="00ED19C8"/>
    <w:rsid w:val="00ED2CC3"/>
    <w:rsid w:val="00ED5353"/>
    <w:rsid w:val="00ED6DA7"/>
    <w:rsid w:val="00EE7E7C"/>
    <w:rsid w:val="00EF129F"/>
    <w:rsid w:val="00EF532C"/>
    <w:rsid w:val="00F000C2"/>
    <w:rsid w:val="00F02A4C"/>
    <w:rsid w:val="00F10155"/>
    <w:rsid w:val="00F1579F"/>
    <w:rsid w:val="00F22AB1"/>
    <w:rsid w:val="00F25932"/>
    <w:rsid w:val="00F27BBE"/>
    <w:rsid w:val="00F32C09"/>
    <w:rsid w:val="00F3369D"/>
    <w:rsid w:val="00F33FC7"/>
    <w:rsid w:val="00F3470D"/>
    <w:rsid w:val="00F35DAF"/>
    <w:rsid w:val="00F410FF"/>
    <w:rsid w:val="00F4244B"/>
    <w:rsid w:val="00F4500F"/>
    <w:rsid w:val="00F47EB5"/>
    <w:rsid w:val="00F511D5"/>
    <w:rsid w:val="00F511F5"/>
    <w:rsid w:val="00F62BD0"/>
    <w:rsid w:val="00F66CA4"/>
    <w:rsid w:val="00F80889"/>
    <w:rsid w:val="00F82623"/>
    <w:rsid w:val="00FB1C87"/>
    <w:rsid w:val="00FB2095"/>
    <w:rsid w:val="00FD1277"/>
    <w:rsid w:val="00FD3152"/>
    <w:rsid w:val="00FE1A7A"/>
    <w:rsid w:val="00FE5D78"/>
    <w:rsid w:val="00FE6206"/>
    <w:rsid w:val="00FE7023"/>
    <w:rsid w:val="00FF3762"/>
    <w:rsid w:val="00FF5BBF"/>
    <w:rsid w:val="00FF5BF9"/>
    <w:rsid w:val="2A2153C4"/>
    <w:rsid w:val="3F513660"/>
    <w:rsid w:val="43A9A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8BA014"/>
  <w15:chartTrackingRefBased/>
  <w15:docId w15:val="{C100CEDD-41B7-479B-905A-426895B9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4A95"/>
    <w:pPr>
      <w:spacing w:after="120" w:line="240" w:lineRule="exact"/>
      <w:ind w:right="11"/>
    </w:pPr>
    <w:rPr>
      <w:rFonts w:ascii="Arial" w:hAnsi="Arial"/>
      <w:spacing w:val="4"/>
      <w:sz w:val="22"/>
      <w:lang w:eastAsia="de-DE"/>
    </w:rPr>
  </w:style>
  <w:style w:type="paragraph" w:styleId="Heading1">
    <w:name w:val="heading 1"/>
    <w:basedOn w:val="Normal"/>
    <w:next w:val="Normal"/>
    <w:qFormat/>
    <w:rsid w:val="00446B42"/>
    <w:pPr>
      <w:keepNext/>
      <w:numPr>
        <w:numId w:val="6"/>
      </w:numPr>
      <w:spacing w:before="360" w:after="240" w:line="240" w:lineRule="atLeast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8625ED"/>
    <w:pPr>
      <w:keepNext/>
      <w:numPr>
        <w:ilvl w:val="1"/>
        <w:numId w:val="6"/>
      </w:numPr>
      <w:spacing w:before="240" w:after="240"/>
      <w:ind w:left="72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C0400"/>
    <w:pPr>
      <w:keepNext/>
      <w:numPr>
        <w:ilvl w:val="2"/>
        <w:numId w:val="6"/>
      </w:numPr>
      <w:spacing w:before="240"/>
      <w:ind w:left="505" w:hanging="505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dresseindruck"/>
    <w:basedOn w:val="Normal"/>
    <w:pPr>
      <w:spacing w:line="200" w:lineRule="exact"/>
    </w:pPr>
    <w:rPr>
      <w:sz w:val="17"/>
    </w:rPr>
  </w:style>
  <w:style w:type="paragraph" w:styleId="Caption">
    <w:name w:val="caption"/>
    <w:basedOn w:val="Normal"/>
    <w:next w:val="Normal"/>
    <w:qFormat/>
    <w:rsid w:val="003A0BF2"/>
    <w:pPr>
      <w:framePr w:wrap="around" w:vAnchor="text" w:hAnchor="text" w:y="1"/>
      <w:shd w:val="solid" w:color="FFFFFF" w:fill="FFFFFF"/>
    </w:pPr>
    <w:rPr>
      <w:i/>
      <w:sz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</w:style>
  <w:style w:type="paragraph" w:customStyle="1" w:styleId="Logo">
    <w:name w:val="Logo"/>
    <w:basedOn w:val="Normal"/>
    <w:rPr>
      <w:sz w:val="62"/>
    </w:rPr>
  </w:style>
  <w:style w:type="paragraph" w:customStyle="1" w:styleId="StandardBold">
    <w:name w:val="Standard Bold"/>
    <w:basedOn w:val="Normal"/>
    <w:rsid w:val="0084610D"/>
    <w:rPr>
      <w:rFonts w:ascii="Arial Black" w:hAnsi="Arial Black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ZHAWInfoLBook">
    <w:name w:val="ZHAW:InfoL Book"/>
    <w:basedOn w:val="Normal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Normal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ZHAWStandardBook"/>
    <w:rsid w:val="00671AD2"/>
    <w:pPr>
      <w:spacing w:line="240" w:lineRule="exact"/>
    </w:pPr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B518B6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noProof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Normal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Normal"/>
    <w:rsid w:val="00D5208B"/>
    <w:rPr>
      <w:sz w:val="18"/>
    </w:rPr>
  </w:style>
  <w:style w:type="paragraph" w:customStyle="1" w:styleId="ZHAWName">
    <w:name w:val="ZHAW: Name"/>
    <w:basedOn w:val="Normal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Normal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  <w:ind w:right="0"/>
    </w:pPr>
  </w:style>
  <w:style w:type="paragraph" w:customStyle="1" w:styleId="ZHAWEmpfnger">
    <w:name w:val="ZHAW: Empfänger"/>
    <w:basedOn w:val="Normal"/>
    <w:rsid w:val="00B518B6"/>
    <w:pPr>
      <w:shd w:val="clear" w:color="FFFFFF" w:fill="FFFFFF"/>
    </w:pPr>
    <w:rPr>
      <w:sz w:val="18"/>
    </w:rPr>
  </w:style>
  <w:style w:type="character" w:styleId="CommentReference">
    <w:name w:val="annotation reference"/>
    <w:semiHidden/>
    <w:rsid w:val="00431E93"/>
    <w:rPr>
      <w:rFonts w:ascii="ZHW Officina sans bold" w:hAnsi="ZHW Officina sans bold"/>
      <w:b/>
      <w:vanish/>
      <w:sz w:val="16"/>
    </w:rPr>
  </w:style>
  <w:style w:type="character" w:styleId="Hyperlink">
    <w:name w:val="Hyperlink"/>
    <w:uiPriority w:val="99"/>
    <w:rsid w:val="00621780"/>
    <w:rPr>
      <w:color w:val="0000FF"/>
      <w:u w:val="single"/>
    </w:rPr>
  </w:style>
  <w:style w:type="table" w:styleId="TableGrid">
    <w:name w:val="Table Grid"/>
    <w:basedOn w:val="TableNormal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B11BD5"/>
    <w:rPr>
      <w:b/>
      <w:bCs/>
    </w:rPr>
  </w:style>
  <w:style w:type="paragraph" w:styleId="BalloonText">
    <w:name w:val="Balloon Text"/>
    <w:basedOn w:val="Normal"/>
    <w:semiHidden/>
    <w:rsid w:val="00B11BD5"/>
    <w:rPr>
      <w:rFonts w:ascii="Tahoma" w:hAnsi="Tahoma" w:cs="Tahoma"/>
      <w:sz w:val="16"/>
      <w:szCs w:val="16"/>
    </w:rPr>
  </w:style>
  <w:style w:type="paragraph" w:customStyle="1" w:styleId="ZHWMitglied">
    <w:name w:val="ZHW:Mitglied"/>
    <w:basedOn w:val="Normal"/>
    <w:rsid w:val="00976C13"/>
    <w:pPr>
      <w:framePr w:w="567" w:h="2268" w:hRule="exact" w:hSpace="181" w:wrap="around" w:vAnchor="page" w:hAnchor="page" w:x="11062" w:y="13685"/>
      <w:widowControl w:val="0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spacing w:line="240" w:lineRule="auto"/>
      <w:textDirection w:val="btLr"/>
    </w:pPr>
    <w:rPr>
      <w:rFonts w:ascii="ZHW Officina sans book" w:hAnsi="ZHW Officina sans book"/>
      <w:noProof/>
      <w:sz w:val="15"/>
      <w:szCs w:val="15"/>
      <w:lang w:val="de-DE"/>
    </w:rPr>
  </w:style>
  <w:style w:type="paragraph" w:styleId="TOC1">
    <w:name w:val="toc 1"/>
    <w:basedOn w:val="Normal"/>
    <w:next w:val="Normal"/>
    <w:autoRedefine/>
    <w:uiPriority w:val="39"/>
    <w:rsid w:val="00C92237"/>
  </w:style>
  <w:style w:type="paragraph" w:styleId="TOC2">
    <w:name w:val="toc 2"/>
    <w:basedOn w:val="Normal"/>
    <w:next w:val="Normal"/>
    <w:autoRedefine/>
    <w:uiPriority w:val="39"/>
    <w:rsid w:val="00C92237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92237"/>
    <w:pPr>
      <w:ind w:left="480"/>
    </w:pPr>
  </w:style>
  <w:style w:type="character" w:customStyle="1" w:styleId="HeaderChar">
    <w:name w:val="Header Char"/>
    <w:link w:val="Header"/>
    <w:uiPriority w:val="99"/>
    <w:rsid w:val="00AF67AD"/>
    <w:rPr>
      <w:rFonts w:ascii="Arial" w:hAnsi="Arial"/>
      <w:spacing w:val="4"/>
      <w:sz w:val="22"/>
      <w:lang w:eastAsia="de-DE"/>
    </w:rPr>
  </w:style>
  <w:style w:type="character" w:styleId="FollowedHyperlink">
    <w:name w:val="FollowedHyperlink"/>
    <w:basedOn w:val="DefaultParagraphFont"/>
    <w:rsid w:val="00844A9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C4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rsid w:val="00BD3C6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BD3C69"/>
    <w:rPr>
      <w:rFonts w:ascii="Arial" w:hAnsi="Arial"/>
      <w:spacing w:val="4"/>
      <w:lang w:eastAsia="de-DE"/>
    </w:rPr>
  </w:style>
  <w:style w:type="character" w:styleId="FootnoteReference">
    <w:name w:val="footnote reference"/>
    <w:basedOn w:val="DefaultParagraphFont"/>
    <w:rsid w:val="00BD3C69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90484"/>
    <w:pPr>
      <w:tabs>
        <w:tab w:val="left" w:pos="380"/>
      </w:tabs>
      <w:spacing w:after="0" w:line="480" w:lineRule="exact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Tun1us\Anwendungsdaten\Microsoft\Vorlagen\ZHAW%20Dokument%20KS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5B23EB0F4D7B44BD0D4B36D0042F85" ma:contentTypeVersion="13" ma:contentTypeDescription="Ein neues Dokument erstellen." ma:contentTypeScope="" ma:versionID="093ee0c4929c167fdc6701bcb9bbeeac">
  <xsd:schema xmlns:xsd="http://www.w3.org/2001/XMLSchema" xmlns:xs="http://www.w3.org/2001/XMLSchema" xmlns:p="http://schemas.microsoft.com/office/2006/metadata/properties" xmlns:ns2="d2718cdc-bd5c-4652-8c67-08c5581a25bc" xmlns:ns3="fc2e7497-ef9d-4639-8bfb-bff736a86dd4" targetNamespace="http://schemas.microsoft.com/office/2006/metadata/properties" ma:root="true" ma:fieldsID="ebdb55deeb5a9a800e8dd09f937a985a" ns2:_="" ns3:_="">
    <xsd:import namespace="d2718cdc-bd5c-4652-8c67-08c5581a25bc"/>
    <xsd:import namespace="fc2e7497-ef9d-4639-8bfb-bff736a86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18cdc-bd5c-4652-8c67-08c5581a2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7497-ef9d-4639-8bfb-bff736a86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CDD65-7CA6-4F3B-B437-E8331209A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66D5C6-B58F-43D1-8AA5-C0F331A53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5F25AE-8AE2-4A29-8DCA-1B8DD6608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18cdc-bd5c-4652-8c67-08c5581a25bc"/>
    <ds:schemaRef ds:uri="fc2e7497-ef9d-4639-8bfb-bff736a86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0D7F22-8970-D249-8B3C-6B5327894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C:\Dokumente und Einstellungen\Tun1us\Anwendungsdaten\Microsoft\Vorlagen\ZHAW Dokument KSR.dot</Template>
  <TotalTime>179</TotalTime>
  <Pages>9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ZHAW Brief deutsch</vt:lpstr>
    </vt:vector>
  </TitlesOfParts>
  <Company>Zürcher Hochschule für Angewandte Wissenschaften</Company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ZHAW Brief deutsch</dc:title>
  <dc:subject>Dokumentvorlage</dc:subject>
  <dc:creator>Heinrich Kuhn</dc:creator>
  <cp:keywords/>
  <dc:description>Version 4.03 - ZHAW_x000d_
Datum 14.09.2007</dc:description>
  <cp:lastModifiedBy>Wüst Alexander (wuestal2)</cp:lastModifiedBy>
  <cp:revision>19</cp:revision>
  <cp:lastPrinted>2008-03-26T15:11:00Z</cp:lastPrinted>
  <dcterms:created xsi:type="dcterms:W3CDTF">2025-05-08T05:32:00Z</dcterms:created>
  <dcterms:modified xsi:type="dcterms:W3CDTF">2025-05-08T09:35:00Z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4.03</vt:lpwstr>
  </property>
  <property fmtid="{D5CDD505-2E9C-101B-9397-08002B2CF9AE}" pid="3" name="ContentTypeId">
    <vt:lpwstr>0x010100795B23EB0F4D7B44BD0D4B36D0042F85</vt:lpwstr>
  </property>
  <property fmtid="{D5CDD505-2E9C-101B-9397-08002B2CF9AE}" pid="4" name="MSIP_Label_10d9bad3-6dac-4e9a-89a3-89f3b8d247b2_Enabled">
    <vt:lpwstr>true</vt:lpwstr>
  </property>
  <property fmtid="{D5CDD505-2E9C-101B-9397-08002B2CF9AE}" pid="5" name="MSIP_Label_10d9bad3-6dac-4e9a-89a3-89f3b8d247b2_SetDate">
    <vt:lpwstr>2024-08-29T13:15:55Z</vt:lpwstr>
  </property>
  <property fmtid="{D5CDD505-2E9C-101B-9397-08002B2CF9AE}" pid="6" name="MSIP_Label_10d9bad3-6dac-4e9a-89a3-89f3b8d247b2_Method">
    <vt:lpwstr>Standard</vt:lpwstr>
  </property>
  <property fmtid="{D5CDD505-2E9C-101B-9397-08002B2CF9AE}" pid="7" name="MSIP_Label_10d9bad3-6dac-4e9a-89a3-89f3b8d247b2_Name">
    <vt:lpwstr>10d9bad3-6dac-4e9a-89a3-89f3b8d247b2</vt:lpwstr>
  </property>
  <property fmtid="{D5CDD505-2E9C-101B-9397-08002B2CF9AE}" pid="8" name="MSIP_Label_10d9bad3-6dac-4e9a-89a3-89f3b8d247b2_SiteId">
    <vt:lpwstr>5d1a9f9d-201f-4a10-b983-451cf65cbc1e</vt:lpwstr>
  </property>
  <property fmtid="{D5CDD505-2E9C-101B-9397-08002B2CF9AE}" pid="9" name="MSIP_Label_10d9bad3-6dac-4e9a-89a3-89f3b8d247b2_ActionId">
    <vt:lpwstr>e5fcb562-e0df-45c5-ae99-31489c1e3075</vt:lpwstr>
  </property>
  <property fmtid="{D5CDD505-2E9C-101B-9397-08002B2CF9AE}" pid="10" name="MSIP_Label_10d9bad3-6dac-4e9a-89a3-89f3b8d247b2_ContentBits">
    <vt:lpwstr>0</vt:lpwstr>
  </property>
  <property fmtid="{D5CDD505-2E9C-101B-9397-08002B2CF9AE}" pid="11" name="ZOTERO_PREF_1">
    <vt:lpwstr>&lt;data data-version="3" zotero-version="7.0.15"&gt;&lt;session id="Vxhu33DJ"/&gt;&lt;style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12" name="ZOTERO_PREF_2">
    <vt:lpwstr>alAbbreviations" value="true"/&gt;&lt;/prefs&gt;&lt;/data&gt;</vt:lpwstr>
  </property>
</Properties>
</file>